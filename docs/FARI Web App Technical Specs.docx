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Y="-1837"/>
        <w:tblW w:w="5166" w:type="pct"/>
        <w:tblLayout w:type="fixed"/>
        <w:tblLook w:val="0600" w:firstRow="0" w:lastRow="0" w:firstColumn="0" w:lastColumn="0" w:noHBand="1" w:noVBand="1"/>
      </w:tblPr>
      <w:tblGrid>
        <w:gridCol w:w="6245"/>
        <w:gridCol w:w="9377"/>
      </w:tblGrid>
      <w:tr w:rsidR="00183ECE" w:rsidRPr="004F1924" w14:paraId="102EAC79" w14:textId="77777777" w:rsidTr="00E2109D">
        <w:trPr>
          <w:trHeight w:val="15320"/>
        </w:trPr>
        <w:tc>
          <w:tcPr>
            <w:tcW w:w="4758" w:type="dxa"/>
            <w:vAlign w:val="center"/>
          </w:tcPr>
          <w:p w14:paraId="389F37B2" w14:textId="77777777" w:rsidR="00BC4861" w:rsidRDefault="00F02381" w:rsidP="00E2109D">
            <w:pPr>
              <w:pStyle w:val="Heading1"/>
              <w:rPr>
                <w:sz w:val="80"/>
                <w:szCs w:val="80"/>
              </w:rPr>
            </w:pPr>
            <w:bookmarkStart w:id="0" w:name="_Hlk39068720"/>
            <w:r w:rsidRPr="00BC4861">
              <w:rPr>
                <w:sz w:val="80"/>
                <w:szCs w:val="80"/>
              </w:rPr>
              <w:t xml:space="preserve">FARI </w:t>
            </w:r>
          </w:p>
          <w:p w14:paraId="2D5320AE" w14:textId="0F5BA760" w:rsidR="00183ECE" w:rsidRPr="00BC4861" w:rsidRDefault="00F02381" w:rsidP="00E2109D">
            <w:pPr>
              <w:pStyle w:val="Heading1"/>
              <w:rPr>
                <w:sz w:val="80"/>
                <w:szCs w:val="80"/>
              </w:rPr>
            </w:pPr>
            <w:r w:rsidRPr="00BC4861">
              <w:rPr>
                <w:sz w:val="80"/>
                <w:szCs w:val="80"/>
              </w:rPr>
              <w:t xml:space="preserve">Web App </w:t>
            </w:r>
            <w:r w:rsidR="009A4523">
              <w:rPr>
                <w:sz w:val="80"/>
                <w:szCs w:val="80"/>
              </w:rPr>
              <w:t>Functional</w:t>
            </w:r>
            <w:r w:rsidRPr="00BC4861">
              <w:rPr>
                <w:sz w:val="80"/>
                <w:szCs w:val="80"/>
              </w:rPr>
              <w:t xml:space="preserve"> Specs</w:t>
            </w:r>
          </w:p>
        </w:tc>
        <w:tc>
          <w:tcPr>
            <w:tcW w:w="7144" w:type="dxa"/>
          </w:tcPr>
          <w:p w14:paraId="691971C6" w14:textId="77777777" w:rsidR="00183ECE" w:rsidRDefault="00430EBB" w:rsidP="00E2109D">
            <w:pPr>
              <w:pStyle w:val="Heading1"/>
            </w:pPr>
            <w:r w:rsidRPr="00946B6A">
              <w:rPr>
                <w:noProof/>
              </w:rPr>
              <w:drawing>
                <wp:inline distT="0" distB="0" distL="0" distR="0" wp14:anchorId="380A8FFD" wp14:editId="0C9839E3">
                  <wp:extent cx="4131945" cy="5019675"/>
                  <wp:effectExtent l="0" t="0" r="1905" b="9525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2255" cy="5020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07141B0D" w14:textId="086638A4" w:rsidR="00F43B1D" w:rsidRPr="00641D25" w:rsidRDefault="00F43B1D" w:rsidP="006D6AB3">
      <w:pPr>
        <w:rPr>
          <w:noProof/>
        </w:rPr>
      </w:pPr>
      <w:r>
        <w:rPr>
          <w:noProof/>
        </w:rPr>
        <w:br w:type="page"/>
      </w:r>
      <w:r w:rsidR="00EE021A">
        <w:rPr>
          <w:noProof/>
        </w:rPr>
        <w:lastRenderedPageBreak/>
        <w:t xml:space="preserve">DOCUMENT  </w:t>
      </w:r>
      <w:r w:rsidR="00BC4861" w:rsidRPr="005B454B">
        <w:rPr>
          <w:noProof/>
          <w:sz w:val="40"/>
          <w:szCs w:val="40"/>
        </w:rPr>
        <w:t>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7"/>
        <w:gridCol w:w="2877"/>
        <w:gridCol w:w="2878"/>
        <w:gridCol w:w="2878"/>
      </w:tblGrid>
      <w:tr w:rsidR="00BC4861" w14:paraId="6672A144" w14:textId="77777777" w:rsidTr="00BC4861">
        <w:tc>
          <w:tcPr>
            <w:tcW w:w="2877" w:type="dxa"/>
          </w:tcPr>
          <w:p w14:paraId="3A6555E7" w14:textId="0DCA9EA8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Date</w:t>
            </w:r>
          </w:p>
        </w:tc>
        <w:tc>
          <w:tcPr>
            <w:tcW w:w="2877" w:type="dxa"/>
          </w:tcPr>
          <w:p w14:paraId="5C9D4AAB" w14:textId="04C48F7F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Version</w:t>
            </w:r>
          </w:p>
        </w:tc>
        <w:tc>
          <w:tcPr>
            <w:tcW w:w="2878" w:type="dxa"/>
          </w:tcPr>
          <w:p w14:paraId="19467477" w14:textId="38E1EDBB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Description</w:t>
            </w:r>
          </w:p>
        </w:tc>
        <w:tc>
          <w:tcPr>
            <w:tcW w:w="2878" w:type="dxa"/>
          </w:tcPr>
          <w:p w14:paraId="3EEEB3C0" w14:textId="3B076559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Author</w:t>
            </w:r>
          </w:p>
        </w:tc>
      </w:tr>
      <w:tr w:rsidR="00BC4861" w14:paraId="651C8470" w14:textId="77777777" w:rsidTr="00BC4861">
        <w:tc>
          <w:tcPr>
            <w:tcW w:w="2877" w:type="dxa"/>
          </w:tcPr>
          <w:p w14:paraId="56A1A9B5" w14:textId="2F8AC9ED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9/30/2022</w:t>
            </w:r>
          </w:p>
        </w:tc>
        <w:tc>
          <w:tcPr>
            <w:tcW w:w="2877" w:type="dxa"/>
          </w:tcPr>
          <w:p w14:paraId="12F87633" w14:textId="6B5CB246" w:rsidR="00BC4861" w:rsidRDefault="006D6AB3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v</w:t>
            </w:r>
            <w:r w:rsidR="00BC4861">
              <w:rPr>
                <w:noProof/>
              </w:rPr>
              <w:t>1</w:t>
            </w:r>
            <w:r w:rsidR="00E97F3B">
              <w:rPr>
                <w:noProof/>
              </w:rPr>
              <w:t>.</w:t>
            </w:r>
            <w:r w:rsidR="00F12004">
              <w:rPr>
                <w:noProof/>
              </w:rPr>
              <w:t>4.</w:t>
            </w:r>
            <w:r w:rsidR="00E97F3B">
              <w:rPr>
                <w:noProof/>
              </w:rPr>
              <w:t>2022</w:t>
            </w:r>
          </w:p>
        </w:tc>
        <w:tc>
          <w:tcPr>
            <w:tcW w:w="2878" w:type="dxa"/>
          </w:tcPr>
          <w:p w14:paraId="60DB3627" w14:textId="4A1B15BD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Initial</w:t>
            </w:r>
          </w:p>
        </w:tc>
        <w:tc>
          <w:tcPr>
            <w:tcW w:w="2878" w:type="dxa"/>
          </w:tcPr>
          <w:p w14:paraId="54B955C7" w14:textId="11D2BC57" w:rsidR="00BC4861" w:rsidRDefault="00BC4861" w:rsidP="00855622">
            <w:pPr>
              <w:jc w:val="center"/>
              <w:rPr>
                <w:noProof/>
              </w:rPr>
            </w:pPr>
            <w:r>
              <w:rPr>
                <w:noProof/>
              </w:rPr>
              <w:t>Rashon Williams</w:t>
            </w:r>
          </w:p>
        </w:tc>
      </w:tr>
      <w:tr w:rsidR="00EE021A" w14:paraId="244FE90C" w14:textId="77777777" w:rsidTr="00BC4861">
        <w:tc>
          <w:tcPr>
            <w:tcW w:w="2877" w:type="dxa"/>
          </w:tcPr>
          <w:p w14:paraId="712A5F19" w14:textId="77777777" w:rsidR="00EE021A" w:rsidRDefault="00EE021A" w:rsidP="00855622">
            <w:pPr>
              <w:jc w:val="center"/>
              <w:rPr>
                <w:noProof/>
              </w:rPr>
            </w:pPr>
          </w:p>
          <w:p w14:paraId="1D434D7F" w14:textId="28AC32EC" w:rsidR="00EE021A" w:rsidRDefault="00EE021A" w:rsidP="00855622">
            <w:pPr>
              <w:jc w:val="center"/>
              <w:rPr>
                <w:noProof/>
              </w:rPr>
            </w:pPr>
          </w:p>
        </w:tc>
        <w:tc>
          <w:tcPr>
            <w:tcW w:w="2877" w:type="dxa"/>
          </w:tcPr>
          <w:p w14:paraId="3A00B404" w14:textId="77777777" w:rsidR="00EE021A" w:rsidRDefault="00EE021A" w:rsidP="00855622">
            <w:pPr>
              <w:jc w:val="center"/>
              <w:rPr>
                <w:noProof/>
              </w:rPr>
            </w:pPr>
          </w:p>
        </w:tc>
        <w:tc>
          <w:tcPr>
            <w:tcW w:w="2878" w:type="dxa"/>
          </w:tcPr>
          <w:p w14:paraId="4806BDBE" w14:textId="77777777" w:rsidR="00EE021A" w:rsidRDefault="00EE021A" w:rsidP="00855622">
            <w:pPr>
              <w:jc w:val="center"/>
              <w:rPr>
                <w:noProof/>
              </w:rPr>
            </w:pPr>
          </w:p>
        </w:tc>
        <w:tc>
          <w:tcPr>
            <w:tcW w:w="2878" w:type="dxa"/>
          </w:tcPr>
          <w:p w14:paraId="45A9F605" w14:textId="77777777" w:rsidR="00EE021A" w:rsidRDefault="00EE021A" w:rsidP="00855622">
            <w:pPr>
              <w:jc w:val="center"/>
              <w:rPr>
                <w:noProof/>
              </w:rPr>
            </w:pPr>
          </w:p>
        </w:tc>
      </w:tr>
    </w:tbl>
    <w:p w14:paraId="6DEB1A9F" w14:textId="77777777" w:rsidR="00BC4861" w:rsidRDefault="00BC4861" w:rsidP="00855622">
      <w:pPr>
        <w:jc w:val="center"/>
        <w:rPr>
          <w:noProof/>
        </w:rPr>
      </w:pPr>
    </w:p>
    <w:p w14:paraId="6EBE09F9" w14:textId="64CEAF86" w:rsidR="00EE021A" w:rsidRDefault="00EE021A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5"/>
        <w:gridCol w:w="1350"/>
        <w:gridCol w:w="4227"/>
        <w:gridCol w:w="3328"/>
      </w:tblGrid>
      <w:tr w:rsidR="00EE021A" w14:paraId="61F60C35" w14:textId="77777777" w:rsidTr="00E14EC7">
        <w:tc>
          <w:tcPr>
            <w:tcW w:w="4405" w:type="dxa"/>
          </w:tcPr>
          <w:p w14:paraId="716DAC0D" w14:textId="2077F7AF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Overview</w:t>
            </w:r>
          </w:p>
        </w:tc>
        <w:tc>
          <w:tcPr>
            <w:tcW w:w="1350" w:type="dxa"/>
          </w:tcPr>
          <w:p w14:paraId="176E57DA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7F2D0A9A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7DFCAFED" w14:textId="4E792010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3</w:t>
            </w:r>
          </w:p>
        </w:tc>
      </w:tr>
      <w:tr w:rsidR="00EE021A" w14:paraId="07ECF83E" w14:textId="77777777" w:rsidTr="00E14EC7">
        <w:tc>
          <w:tcPr>
            <w:tcW w:w="4405" w:type="dxa"/>
          </w:tcPr>
          <w:p w14:paraId="06337CFD" w14:textId="6372CA2B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Registration</w:t>
            </w:r>
          </w:p>
        </w:tc>
        <w:tc>
          <w:tcPr>
            <w:tcW w:w="1350" w:type="dxa"/>
          </w:tcPr>
          <w:p w14:paraId="004EB202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660F9DC3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00243409" w14:textId="1BFAAAF1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4</w:t>
            </w:r>
          </w:p>
        </w:tc>
      </w:tr>
      <w:tr w:rsidR="00EE021A" w14:paraId="18C96990" w14:textId="77777777" w:rsidTr="00E14EC7">
        <w:tc>
          <w:tcPr>
            <w:tcW w:w="4405" w:type="dxa"/>
          </w:tcPr>
          <w:p w14:paraId="09F56B28" w14:textId="7C779E15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Login</w:t>
            </w:r>
          </w:p>
        </w:tc>
        <w:tc>
          <w:tcPr>
            <w:tcW w:w="1350" w:type="dxa"/>
          </w:tcPr>
          <w:p w14:paraId="271C944E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0E7245B6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50E914A2" w14:textId="18859078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5</w:t>
            </w:r>
          </w:p>
        </w:tc>
      </w:tr>
      <w:tr w:rsidR="00EE021A" w14:paraId="6A41B736" w14:textId="77777777" w:rsidTr="00E14EC7">
        <w:tc>
          <w:tcPr>
            <w:tcW w:w="4405" w:type="dxa"/>
          </w:tcPr>
          <w:p w14:paraId="46A79689" w14:textId="3A196E68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Dashboad</w:t>
            </w:r>
          </w:p>
        </w:tc>
        <w:tc>
          <w:tcPr>
            <w:tcW w:w="1350" w:type="dxa"/>
          </w:tcPr>
          <w:p w14:paraId="2646DEB6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07DAB6E6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6CA753AB" w14:textId="36485537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6</w:t>
            </w:r>
          </w:p>
        </w:tc>
      </w:tr>
      <w:tr w:rsidR="00EE021A" w14:paraId="3712647B" w14:textId="77777777" w:rsidTr="00E14EC7">
        <w:tc>
          <w:tcPr>
            <w:tcW w:w="4405" w:type="dxa"/>
          </w:tcPr>
          <w:p w14:paraId="66E02746" w14:textId="0FF75229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Explorer</w:t>
            </w:r>
          </w:p>
        </w:tc>
        <w:tc>
          <w:tcPr>
            <w:tcW w:w="1350" w:type="dxa"/>
          </w:tcPr>
          <w:p w14:paraId="404F960D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483C4099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4A86F92F" w14:textId="7BCEC62F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 xml:space="preserve">Page </w:t>
            </w:r>
            <w:r w:rsidR="000201DA">
              <w:rPr>
                <w:noProof/>
                <w:sz w:val="40"/>
                <w:szCs w:val="40"/>
              </w:rPr>
              <w:t>8</w:t>
            </w:r>
          </w:p>
        </w:tc>
      </w:tr>
      <w:tr w:rsidR="00EE021A" w14:paraId="007C4880" w14:textId="77777777" w:rsidTr="00E14EC7">
        <w:tc>
          <w:tcPr>
            <w:tcW w:w="4405" w:type="dxa"/>
          </w:tcPr>
          <w:p w14:paraId="42875A7F" w14:textId="5E7AB932" w:rsidR="00EE021A" w:rsidRDefault="00B94186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Theater</w:t>
            </w:r>
          </w:p>
        </w:tc>
        <w:tc>
          <w:tcPr>
            <w:tcW w:w="1350" w:type="dxa"/>
          </w:tcPr>
          <w:p w14:paraId="5DA7986F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018FB7D7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018C5A99" w14:textId="15EE22AC" w:rsidR="00EE021A" w:rsidRDefault="00B94186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11</w:t>
            </w:r>
          </w:p>
        </w:tc>
      </w:tr>
      <w:tr w:rsidR="00B94186" w14:paraId="3DFB6A8C" w14:textId="77777777" w:rsidTr="00E14EC7">
        <w:tc>
          <w:tcPr>
            <w:tcW w:w="4405" w:type="dxa"/>
          </w:tcPr>
          <w:p w14:paraId="10C71126" w14:textId="3AF93062" w:rsidR="00B94186" w:rsidRDefault="00B94186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Marketplace</w:t>
            </w:r>
          </w:p>
        </w:tc>
        <w:tc>
          <w:tcPr>
            <w:tcW w:w="1350" w:type="dxa"/>
          </w:tcPr>
          <w:p w14:paraId="3FE99979" w14:textId="77777777" w:rsidR="00B94186" w:rsidRDefault="00B94186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7FB19969" w14:textId="77777777" w:rsidR="00B94186" w:rsidRDefault="00B94186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5B5744E8" w14:textId="686209B2" w:rsidR="00B94186" w:rsidRDefault="00B94186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</w:t>
            </w:r>
            <w:r w:rsidR="00FB6F18">
              <w:rPr>
                <w:noProof/>
                <w:sz w:val="40"/>
                <w:szCs w:val="40"/>
              </w:rPr>
              <w:t>3</w:t>
            </w:r>
          </w:p>
        </w:tc>
      </w:tr>
      <w:tr w:rsidR="00E14EC7" w14:paraId="655517D7" w14:textId="77777777" w:rsidTr="00E14EC7">
        <w:tc>
          <w:tcPr>
            <w:tcW w:w="4405" w:type="dxa"/>
          </w:tcPr>
          <w:p w14:paraId="59494D6B" w14:textId="4258CCB7" w:rsidR="00E14EC7" w:rsidRDefault="00E14EC7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Vendor-Registration</w:t>
            </w:r>
          </w:p>
        </w:tc>
        <w:tc>
          <w:tcPr>
            <w:tcW w:w="1350" w:type="dxa"/>
          </w:tcPr>
          <w:p w14:paraId="6C2BD7BD" w14:textId="77777777" w:rsidR="00E14EC7" w:rsidRDefault="00E14EC7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690064A5" w14:textId="77777777" w:rsidR="00E14EC7" w:rsidRDefault="00E14EC7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4F21F8DD" w14:textId="34D86CF7" w:rsidR="00E14EC7" w:rsidRDefault="0071146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15</w:t>
            </w:r>
          </w:p>
        </w:tc>
      </w:tr>
      <w:tr w:rsidR="00824268" w14:paraId="1459344C" w14:textId="77777777" w:rsidTr="00E14EC7">
        <w:tc>
          <w:tcPr>
            <w:tcW w:w="4405" w:type="dxa"/>
          </w:tcPr>
          <w:p w14:paraId="325F57F8" w14:textId="250CAF5B" w:rsidR="00824268" w:rsidRDefault="00824268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Upload</w:t>
            </w:r>
          </w:p>
        </w:tc>
        <w:tc>
          <w:tcPr>
            <w:tcW w:w="1350" w:type="dxa"/>
          </w:tcPr>
          <w:p w14:paraId="0EBE8F6D" w14:textId="77777777" w:rsidR="00824268" w:rsidRDefault="00824268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3F910344" w14:textId="77777777" w:rsidR="00824268" w:rsidRDefault="00824268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39372A29" w14:textId="5CB6FD47" w:rsidR="00824268" w:rsidRDefault="000511CD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16</w:t>
            </w:r>
          </w:p>
        </w:tc>
      </w:tr>
      <w:tr w:rsidR="007251B5" w14:paraId="1C5A98AA" w14:textId="77777777" w:rsidTr="00E14EC7">
        <w:tc>
          <w:tcPr>
            <w:tcW w:w="4405" w:type="dxa"/>
          </w:tcPr>
          <w:p w14:paraId="59E9F856" w14:textId="54FEDB1E" w:rsidR="007251B5" w:rsidRDefault="007251B5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Product Details</w:t>
            </w:r>
          </w:p>
        </w:tc>
        <w:tc>
          <w:tcPr>
            <w:tcW w:w="1350" w:type="dxa"/>
          </w:tcPr>
          <w:p w14:paraId="7FE8DF58" w14:textId="77777777" w:rsidR="007251B5" w:rsidRDefault="007251B5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23CD2696" w14:textId="77777777" w:rsidR="007251B5" w:rsidRDefault="007251B5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104E0676" w14:textId="374658C3" w:rsidR="007251B5" w:rsidRDefault="00032844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17</w:t>
            </w:r>
          </w:p>
        </w:tc>
      </w:tr>
      <w:tr w:rsidR="00EE021A" w14:paraId="2E5F2697" w14:textId="77777777" w:rsidTr="00E14EC7">
        <w:tc>
          <w:tcPr>
            <w:tcW w:w="4405" w:type="dxa"/>
          </w:tcPr>
          <w:p w14:paraId="5C302E3C" w14:textId="031080C2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Chat</w:t>
            </w:r>
          </w:p>
        </w:tc>
        <w:tc>
          <w:tcPr>
            <w:tcW w:w="1350" w:type="dxa"/>
          </w:tcPr>
          <w:p w14:paraId="3F6AA4CA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7940AFEC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41A9E912" w14:textId="749D770B" w:rsidR="00EE021A" w:rsidRDefault="00037D48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18</w:t>
            </w:r>
          </w:p>
        </w:tc>
      </w:tr>
      <w:tr w:rsidR="00EE021A" w14:paraId="3D333238" w14:textId="77777777" w:rsidTr="00E14EC7">
        <w:tc>
          <w:tcPr>
            <w:tcW w:w="4405" w:type="dxa"/>
          </w:tcPr>
          <w:p w14:paraId="53246910" w14:textId="6358DA60" w:rsidR="00EE021A" w:rsidRDefault="00EE021A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Profile</w:t>
            </w:r>
          </w:p>
        </w:tc>
        <w:tc>
          <w:tcPr>
            <w:tcW w:w="1350" w:type="dxa"/>
          </w:tcPr>
          <w:p w14:paraId="36DF791C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3635E909" w14:textId="77777777" w:rsidR="00EE021A" w:rsidRDefault="00EE021A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4D39CB25" w14:textId="4C1993DE" w:rsidR="00EE021A" w:rsidRDefault="00A132A1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20</w:t>
            </w:r>
          </w:p>
        </w:tc>
      </w:tr>
      <w:tr w:rsidR="00824268" w14:paraId="215D5FD7" w14:textId="77777777" w:rsidTr="00E14EC7">
        <w:tc>
          <w:tcPr>
            <w:tcW w:w="4405" w:type="dxa"/>
          </w:tcPr>
          <w:p w14:paraId="19936156" w14:textId="143B5822" w:rsidR="00824268" w:rsidRDefault="00824268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Channel</w:t>
            </w:r>
          </w:p>
        </w:tc>
        <w:tc>
          <w:tcPr>
            <w:tcW w:w="1350" w:type="dxa"/>
          </w:tcPr>
          <w:p w14:paraId="4609DA3D" w14:textId="77777777" w:rsidR="00824268" w:rsidRDefault="00824268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4227" w:type="dxa"/>
          </w:tcPr>
          <w:p w14:paraId="03062045" w14:textId="77777777" w:rsidR="00824268" w:rsidRDefault="00824268">
            <w:pPr>
              <w:rPr>
                <w:noProof/>
                <w:sz w:val="40"/>
                <w:szCs w:val="40"/>
              </w:rPr>
            </w:pPr>
          </w:p>
        </w:tc>
        <w:tc>
          <w:tcPr>
            <w:tcW w:w="3328" w:type="dxa"/>
          </w:tcPr>
          <w:p w14:paraId="1D109CD5" w14:textId="3BFA721A" w:rsidR="00824268" w:rsidRDefault="0083415C">
            <w:pPr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t>Page 2</w:t>
            </w:r>
            <w:r w:rsidR="00FE64D6">
              <w:rPr>
                <w:noProof/>
                <w:sz w:val="40"/>
                <w:szCs w:val="40"/>
              </w:rPr>
              <w:t>2</w:t>
            </w:r>
          </w:p>
        </w:tc>
      </w:tr>
    </w:tbl>
    <w:p w14:paraId="689ACEF6" w14:textId="77777777" w:rsidR="00EE021A" w:rsidRDefault="00EE021A">
      <w:pPr>
        <w:rPr>
          <w:noProof/>
          <w:sz w:val="40"/>
          <w:szCs w:val="40"/>
        </w:rPr>
      </w:pPr>
    </w:p>
    <w:p w14:paraId="7CECC508" w14:textId="77777777" w:rsidR="00EE021A" w:rsidRDefault="00EE021A">
      <w:pPr>
        <w:rPr>
          <w:noProof/>
          <w:sz w:val="40"/>
          <w:szCs w:val="40"/>
        </w:rPr>
      </w:pPr>
    </w:p>
    <w:p w14:paraId="68FDD9AC" w14:textId="77777777" w:rsidR="00EE021A" w:rsidRDefault="00EE021A">
      <w:pPr>
        <w:rPr>
          <w:noProof/>
          <w:sz w:val="40"/>
          <w:szCs w:val="40"/>
        </w:rPr>
      </w:pPr>
    </w:p>
    <w:p w14:paraId="28BBADF9" w14:textId="77777777" w:rsidR="00EE021A" w:rsidRDefault="00EE021A">
      <w:pPr>
        <w:rPr>
          <w:noProof/>
          <w:sz w:val="40"/>
          <w:szCs w:val="40"/>
        </w:rPr>
      </w:pPr>
    </w:p>
    <w:p w14:paraId="106A84FA" w14:textId="77777777" w:rsidR="00B43A21" w:rsidRDefault="00B43A21">
      <w:pPr>
        <w:rPr>
          <w:noProof/>
          <w:sz w:val="40"/>
          <w:szCs w:val="40"/>
        </w:rPr>
      </w:pPr>
    </w:p>
    <w:p w14:paraId="735527C0" w14:textId="77777777" w:rsidR="00B43A21" w:rsidRDefault="00B43A21">
      <w:pPr>
        <w:rPr>
          <w:noProof/>
          <w:sz w:val="40"/>
          <w:szCs w:val="40"/>
        </w:rPr>
      </w:pPr>
    </w:p>
    <w:p w14:paraId="2FEC81B4" w14:textId="77777777" w:rsidR="00B43A21" w:rsidRDefault="00B43A21">
      <w:pPr>
        <w:rPr>
          <w:noProof/>
          <w:sz w:val="40"/>
          <w:szCs w:val="40"/>
        </w:rPr>
      </w:pPr>
    </w:p>
    <w:p w14:paraId="5B7D483C" w14:textId="77777777" w:rsidR="00B43A21" w:rsidRDefault="00B43A21">
      <w:pPr>
        <w:rPr>
          <w:noProof/>
          <w:sz w:val="40"/>
          <w:szCs w:val="40"/>
        </w:rPr>
      </w:pPr>
    </w:p>
    <w:p w14:paraId="3EB71D07" w14:textId="77777777" w:rsidR="00B43A21" w:rsidRDefault="00B43A21">
      <w:pPr>
        <w:rPr>
          <w:noProof/>
          <w:sz w:val="40"/>
          <w:szCs w:val="40"/>
        </w:rPr>
      </w:pPr>
    </w:p>
    <w:p w14:paraId="12A2BB72" w14:textId="77777777" w:rsidR="00B43A21" w:rsidRDefault="00B43A21">
      <w:pPr>
        <w:rPr>
          <w:noProof/>
          <w:sz w:val="40"/>
          <w:szCs w:val="40"/>
        </w:rPr>
      </w:pPr>
    </w:p>
    <w:p w14:paraId="2D9B1F72" w14:textId="77777777" w:rsidR="00B43A21" w:rsidRDefault="00B43A21">
      <w:pPr>
        <w:rPr>
          <w:noProof/>
          <w:sz w:val="40"/>
          <w:szCs w:val="40"/>
        </w:rPr>
      </w:pPr>
    </w:p>
    <w:p w14:paraId="5C2A38C4" w14:textId="77777777" w:rsidR="00B43A21" w:rsidRDefault="00B43A21">
      <w:pPr>
        <w:rPr>
          <w:noProof/>
          <w:sz w:val="40"/>
          <w:szCs w:val="40"/>
        </w:rPr>
      </w:pPr>
    </w:p>
    <w:p w14:paraId="118F3FAF" w14:textId="77777777" w:rsidR="00B43A21" w:rsidRDefault="00B43A21">
      <w:pPr>
        <w:rPr>
          <w:noProof/>
          <w:sz w:val="40"/>
          <w:szCs w:val="40"/>
        </w:rPr>
      </w:pPr>
    </w:p>
    <w:p w14:paraId="4CE342CE" w14:textId="77777777" w:rsidR="00B43A21" w:rsidRDefault="00B43A21">
      <w:pPr>
        <w:rPr>
          <w:noProof/>
          <w:sz w:val="40"/>
          <w:szCs w:val="40"/>
        </w:rPr>
      </w:pPr>
    </w:p>
    <w:p w14:paraId="5DAF0F6E" w14:textId="77777777" w:rsidR="00B43A21" w:rsidRDefault="00B43A21">
      <w:pPr>
        <w:rPr>
          <w:noProof/>
          <w:sz w:val="40"/>
          <w:szCs w:val="40"/>
        </w:rPr>
      </w:pPr>
    </w:p>
    <w:p w14:paraId="4DD1A851" w14:textId="77777777" w:rsidR="00B43A21" w:rsidRDefault="00B43A21">
      <w:pPr>
        <w:rPr>
          <w:noProof/>
          <w:sz w:val="40"/>
          <w:szCs w:val="40"/>
        </w:rPr>
      </w:pPr>
    </w:p>
    <w:p w14:paraId="625B1F03" w14:textId="77777777" w:rsidR="00B43A21" w:rsidRDefault="00B43A21">
      <w:pPr>
        <w:rPr>
          <w:noProof/>
          <w:sz w:val="40"/>
          <w:szCs w:val="40"/>
        </w:rPr>
      </w:pPr>
    </w:p>
    <w:p w14:paraId="0C8143AF" w14:textId="77777777" w:rsidR="00B43A21" w:rsidRDefault="00B43A21">
      <w:pPr>
        <w:rPr>
          <w:noProof/>
          <w:sz w:val="40"/>
          <w:szCs w:val="40"/>
        </w:rPr>
      </w:pPr>
    </w:p>
    <w:p w14:paraId="7BBA3F60" w14:textId="77777777" w:rsidR="00B43A21" w:rsidRDefault="00B43A21">
      <w:pPr>
        <w:rPr>
          <w:noProof/>
          <w:sz w:val="40"/>
          <w:szCs w:val="40"/>
        </w:rPr>
      </w:pPr>
    </w:p>
    <w:p w14:paraId="2A3CCCFB" w14:textId="77777777" w:rsidR="00B43A21" w:rsidRDefault="00B43A21">
      <w:pPr>
        <w:rPr>
          <w:noProof/>
          <w:sz w:val="40"/>
          <w:szCs w:val="40"/>
        </w:rPr>
      </w:pPr>
    </w:p>
    <w:p w14:paraId="295E7700" w14:textId="331E3DFC" w:rsidR="00F43B1D" w:rsidRPr="005B454B" w:rsidRDefault="006D6AB3">
      <w:pPr>
        <w:rPr>
          <w:noProof/>
          <w:sz w:val="40"/>
          <w:szCs w:val="40"/>
        </w:rPr>
      </w:pPr>
      <w:r w:rsidRPr="005B454B">
        <w:rPr>
          <w:noProof/>
          <w:sz w:val="40"/>
          <w:szCs w:val="40"/>
        </w:rPr>
        <w:t>Overview</w:t>
      </w:r>
    </w:p>
    <w:p w14:paraId="12317985" w14:textId="450FCC7F" w:rsidR="006D6AB3" w:rsidRDefault="005B454B">
      <w:pPr>
        <w:rPr>
          <w:noProof/>
        </w:rPr>
      </w:pPr>
      <w:r>
        <w:rPr>
          <w:noProof/>
        </w:rPr>
        <w:t xml:space="preserve">Fari is a subscription based, video sharing platform, that allows independent content creators and vloggers to directly monetize their content and brand. </w:t>
      </w:r>
    </w:p>
    <w:p w14:paraId="0A24F7D6" w14:textId="47447C19" w:rsidR="005B454B" w:rsidRDefault="005B454B">
      <w:pPr>
        <w:rPr>
          <w:noProof/>
        </w:rPr>
      </w:pPr>
    </w:p>
    <w:p w14:paraId="29599D21" w14:textId="0C4BB596" w:rsidR="005B454B" w:rsidRDefault="005B454B">
      <w:pPr>
        <w:rPr>
          <w:noProof/>
        </w:rPr>
      </w:pPr>
      <w:r>
        <w:rPr>
          <w:noProof/>
        </w:rPr>
        <w:t xml:space="preserve">The platform allows creators to list works such as independent movies, short films, or any webseries episodes for a price of their choice while keeping 100% profit of their work. </w:t>
      </w:r>
    </w:p>
    <w:p w14:paraId="4F81F171" w14:textId="47184D7F" w:rsidR="005B454B" w:rsidRDefault="005B454B">
      <w:pPr>
        <w:rPr>
          <w:noProof/>
        </w:rPr>
      </w:pPr>
    </w:p>
    <w:p w14:paraId="0A61EBFD" w14:textId="2846C14F" w:rsidR="005B454B" w:rsidRPr="005B454B" w:rsidRDefault="005B454B">
      <w:pPr>
        <w:rPr>
          <w:noProof/>
          <w:sz w:val="40"/>
          <w:szCs w:val="40"/>
        </w:rPr>
      </w:pPr>
      <w:r w:rsidRPr="005B454B">
        <w:rPr>
          <w:noProof/>
          <w:sz w:val="40"/>
          <w:szCs w:val="40"/>
        </w:rPr>
        <w:t xml:space="preserve">Key Modules </w:t>
      </w:r>
    </w:p>
    <w:p w14:paraId="4FAE840E" w14:textId="1BA1D0F2" w:rsidR="005B454B" w:rsidRDefault="005B454B" w:rsidP="009A45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Explorer</w:t>
      </w:r>
    </w:p>
    <w:p w14:paraId="4EF917B1" w14:textId="51CAB54D" w:rsidR="005B454B" w:rsidRDefault="005B454B" w:rsidP="009A45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Marketplace</w:t>
      </w:r>
    </w:p>
    <w:p w14:paraId="6583AC25" w14:textId="689A31FF" w:rsidR="005B454B" w:rsidRDefault="005B454B" w:rsidP="009A45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Chat</w:t>
      </w:r>
    </w:p>
    <w:p w14:paraId="76BA428A" w14:textId="5BA3AFC6" w:rsidR="005B454B" w:rsidRDefault="005B454B" w:rsidP="009A45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Profile</w:t>
      </w:r>
    </w:p>
    <w:p w14:paraId="319B22E3" w14:textId="4A62D869" w:rsidR="00350F12" w:rsidRDefault="00350F12" w:rsidP="00350F12">
      <w:pPr>
        <w:rPr>
          <w:noProof/>
        </w:rPr>
      </w:pPr>
    </w:p>
    <w:p w14:paraId="4D15110E" w14:textId="3C3C28EB" w:rsidR="00350F12" w:rsidRDefault="00350F12" w:rsidP="00350F12">
      <w:pPr>
        <w:rPr>
          <w:noProof/>
        </w:rPr>
      </w:pPr>
    </w:p>
    <w:p w14:paraId="6AFA8940" w14:textId="3196A908" w:rsidR="00350F12" w:rsidRDefault="00350F12" w:rsidP="00350F12">
      <w:pPr>
        <w:rPr>
          <w:noProof/>
        </w:rPr>
      </w:pPr>
      <w:r>
        <w:rPr>
          <w:noProof/>
        </w:rPr>
        <w:t>Database Scheme: (PostgresSQL)</w:t>
      </w:r>
    </w:p>
    <w:p w14:paraId="7BDF6CA6" w14:textId="455806DA" w:rsidR="00350F12" w:rsidRDefault="00350F12" w:rsidP="00350F12">
      <w:pPr>
        <w:rPr>
          <w:noProof/>
        </w:rPr>
      </w:pPr>
    </w:p>
    <w:p w14:paraId="5D0BBE6C" w14:textId="3EDE92B9" w:rsidR="00350F12" w:rsidRDefault="009C3AC1" w:rsidP="00350F12">
      <w:pPr>
        <w:rPr>
          <w:noProof/>
        </w:rPr>
      </w:pPr>
      <w:r w:rsidRPr="009C3AC1">
        <w:rPr>
          <w:noProof/>
        </w:rPr>
        <w:t>https://lucid.app/lucidchart/8a928feb-585f-440f-91ab-ecbf70c6d24f/edit?viewport_loc=-78%2C4442%2C3488%2C1548%2C0_0&amp;invitationId=inv_f53672ad-5b4b-41cc-91a0-4c837c4e0041#</w:t>
      </w:r>
    </w:p>
    <w:p w14:paraId="57E64CC2" w14:textId="5BE1566C" w:rsidR="00EE021A" w:rsidRPr="00A90272" w:rsidRDefault="00F43B1D">
      <w:pPr>
        <w:rPr>
          <w:noProof/>
        </w:rPr>
      </w:pPr>
      <w:r>
        <w:rPr>
          <w:noProof/>
        </w:rPr>
        <w:br w:type="page"/>
      </w:r>
      <w:r w:rsidR="00EE021A" w:rsidRPr="00EE021A">
        <w:rPr>
          <w:noProof/>
          <w:sz w:val="40"/>
          <w:szCs w:val="40"/>
        </w:rPr>
        <w:lastRenderedPageBreak/>
        <w:t>Registration</w:t>
      </w:r>
    </w:p>
    <w:p w14:paraId="60CC24CC" w14:textId="77777777" w:rsidR="00EE021A" w:rsidRDefault="00EE021A">
      <w:pPr>
        <w:rPr>
          <w:noProof/>
          <w:szCs w:val="32"/>
        </w:rPr>
      </w:pPr>
      <w:r w:rsidRPr="00EE021A">
        <w:rPr>
          <w:noProof/>
          <w:szCs w:val="32"/>
        </w:rPr>
        <w:t xml:space="preserve">Fari user registration form, requires a unique username and email, with a confirmed password check. </w:t>
      </w:r>
    </w:p>
    <w:p w14:paraId="00282E45" w14:textId="77777777" w:rsidR="00EE021A" w:rsidRDefault="00EE021A">
      <w:pPr>
        <w:rPr>
          <w:noProof/>
          <w:szCs w:val="32"/>
        </w:rPr>
      </w:pPr>
    </w:p>
    <w:p w14:paraId="4E34F380" w14:textId="275D177E" w:rsidR="00EE021A" w:rsidRPr="00951E52" w:rsidRDefault="00EE021A">
      <w:pPr>
        <w:rPr>
          <w:noProof/>
          <w:szCs w:val="32"/>
        </w:rPr>
      </w:pPr>
      <w:r w:rsidRPr="00951E52">
        <w:rPr>
          <w:noProof/>
          <w:szCs w:val="32"/>
        </w:rPr>
        <w:t xml:space="preserve">Database Tables: </w:t>
      </w:r>
    </w:p>
    <w:p w14:paraId="623EA380" w14:textId="77777777" w:rsidR="001B2194" w:rsidRDefault="00C20233">
      <w:pPr>
        <w:rPr>
          <w:noProof/>
          <w:szCs w:val="32"/>
        </w:rPr>
      </w:pPr>
      <w:r w:rsidRPr="00C20233">
        <w:rPr>
          <w:noProof/>
          <w:szCs w:val="32"/>
        </w:rPr>
        <w:t>U</w:t>
      </w:r>
      <w:r w:rsidR="00EE021A" w:rsidRPr="00C20233">
        <w:rPr>
          <w:noProof/>
          <w:szCs w:val="32"/>
        </w:rPr>
        <w:t>sers, user_channel, vendors</w:t>
      </w:r>
      <w:r w:rsidRPr="00C20233">
        <w:rPr>
          <w:noProof/>
          <w:szCs w:val="32"/>
        </w:rPr>
        <w:t xml:space="preserve"> are populate after success registration has </w:t>
      </w:r>
      <w:r>
        <w:rPr>
          <w:noProof/>
          <w:szCs w:val="32"/>
        </w:rPr>
        <w:t>occurred with the username, channelname, and vendorname  columns populating with the entered username and users.id populates as the id for the userid column (user_channel table) and vendorid column (vendors table)</w:t>
      </w:r>
      <w:r w:rsidRPr="00C20233">
        <w:rPr>
          <w:noProof/>
          <w:szCs w:val="32"/>
        </w:rPr>
        <w:t xml:space="preserve">. </w:t>
      </w:r>
    </w:p>
    <w:p w14:paraId="35663ECC" w14:textId="77777777" w:rsidR="001B2194" w:rsidRDefault="001B2194">
      <w:pPr>
        <w:rPr>
          <w:noProof/>
          <w:szCs w:val="32"/>
        </w:rPr>
      </w:pPr>
    </w:p>
    <w:p w14:paraId="01732908" w14:textId="7B93BA93" w:rsidR="00D4610A" w:rsidRDefault="001B2194">
      <w:pPr>
        <w:rPr>
          <w:noProof/>
          <w:szCs w:val="32"/>
        </w:rPr>
      </w:pPr>
      <w:r>
        <w:rPr>
          <w:noProof/>
          <w:szCs w:val="32"/>
        </w:rPr>
        <w:t xml:space="preserve">Users’ table stores the username, email and password. </w:t>
      </w:r>
    </w:p>
    <w:p w14:paraId="6D699A2A" w14:textId="074C3020" w:rsidR="00201B98" w:rsidRDefault="00201B98">
      <w:pPr>
        <w:rPr>
          <w:noProof/>
          <w:szCs w:val="32"/>
        </w:rPr>
      </w:pPr>
    </w:p>
    <w:p w14:paraId="10DF00A3" w14:textId="37454954" w:rsidR="00201B98" w:rsidRDefault="00201B98">
      <w:pPr>
        <w:rPr>
          <w:noProof/>
          <w:szCs w:val="32"/>
        </w:rPr>
      </w:pPr>
      <w:r>
        <w:rPr>
          <w:noProof/>
          <w:szCs w:val="32"/>
        </w:rPr>
        <w:t>API Call</w:t>
      </w:r>
      <w:r w:rsidR="0081139B">
        <w:rPr>
          <w:noProof/>
          <w:szCs w:val="32"/>
        </w:rPr>
        <w:t xml:space="preserve"> (POST)</w:t>
      </w:r>
      <w:r>
        <w:rPr>
          <w:noProof/>
          <w:szCs w:val="32"/>
        </w:rPr>
        <w:t>:</w:t>
      </w:r>
    </w:p>
    <w:p w14:paraId="1A878101" w14:textId="1AFEFC4C" w:rsidR="007C59AE" w:rsidRDefault="0081139B" w:rsidP="0081139B">
      <w:pPr>
        <w:rPr>
          <w:noProof/>
          <w:szCs w:val="32"/>
        </w:rPr>
      </w:pPr>
      <w:r>
        <w:rPr>
          <w:noProof/>
          <w:szCs w:val="32"/>
        </w:rPr>
        <w:t>api/users/register</w:t>
      </w:r>
    </w:p>
    <w:p w14:paraId="4321BB36" w14:textId="32D9E478" w:rsidR="007C59AE" w:rsidRPr="007C59AE" w:rsidRDefault="007C59AE" w:rsidP="0081139B">
      <w:pPr>
        <w:rPr>
          <w:noProof/>
          <w:szCs w:val="32"/>
        </w:rPr>
      </w:pPr>
      <w:r w:rsidRPr="007C59AE">
        <w:rPr>
          <w:noProof/>
          <w:szCs w:val="32"/>
        </w:rPr>
        <w:t>Welcome email (POST) – api/mailer/w</w:t>
      </w:r>
      <w:r>
        <w:rPr>
          <w:noProof/>
          <w:szCs w:val="32"/>
        </w:rPr>
        <w:t>elcome/:email</w:t>
      </w:r>
    </w:p>
    <w:p w14:paraId="411E67B4" w14:textId="77777777" w:rsidR="00D4610A" w:rsidRPr="007C59AE" w:rsidRDefault="00D4610A">
      <w:pPr>
        <w:rPr>
          <w:noProof/>
          <w:szCs w:val="32"/>
        </w:rPr>
      </w:pPr>
    </w:p>
    <w:p w14:paraId="5E50CA78" w14:textId="5C122E1E" w:rsidR="00D4610A" w:rsidRDefault="00D4610A">
      <w:pPr>
        <w:rPr>
          <w:noProof/>
          <w:szCs w:val="32"/>
        </w:rPr>
      </w:pPr>
      <w:r>
        <w:rPr>
          <w:noProof/>
          <w:szCs w:val="32"/>
        </w:rPr>
        <w:t>FUNCTIONAL RISK:</w:t>
      </w:r>
    </w:p>
    <w:p w14:paraId="48044A84" w14:textId="53DA2A0C" w:rsidR="00D4610A" w:rsidRDefault="00D4610A">
      <w:pPr>
        <w:rPr>
          <w:noProof/>
          <w:szCs w:val="32"/>
        </w:rPr>
      </w:pPr>
      <w:r>
        <w:rPr>
          <w:noProof/>
          <w:szCs w:val="32"/>
        </w:rPr>
        <w:t xml:space="preserve">User is assinged a JSON Web Token with no expiration period. </w:t>
      </w:r>
    </w:p>
    <w:p w14:paraId="738BE4AD" w14:textId="58D0A447" w:rsidR="00A90272" w:rsidRDefault="00A90272">
      <w:pPr>
        <w:rPr>
          <w:noProof/>
          <w:szCs w:val="32"/>
        </w:rPr>
      </w:pPr>
    </w:p>
    <w:p w14:paraId="573B1321" w14:textId="1059C2F1" w:rsidR="00A90272" w:rsidRDefault="00A90272">
      <w:pPr>
        <w:rPr>
          <w:noProof/>
          <w:szCs w:val="32"/>
        </w:rPr>
      </w:pPr>
    </w:p>
    <w:p w14:paraId="5E9844E2" w14:textId="33437D8A" w:rsidR="00A90272" w:rsidRDefault="00035ABA">
      <w:pPr>
        <w:rPr>
          <w:noProof/>
          <w:szCs w:val="32"/>
        </w:rPr>
      </w:pPr>
      <w:r>
        <w:rPr>
          <w:noProof/>
        </w:rPr>
        <w:drawing>
          <wp:inline distT="0" distB="0" distL="0" distR="0" wp14:anchorId="3F33E7AE" wp14:editId="454BE22A">
            <wp:extent cx="8343900" cy="66579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EC84" w14:textId="4C008DBD" w:rsidR="00F43B1D" w:rsidRPr="00C20233" w:rsidRDefault="00F43B1D">
      <w:pPr>
        <w:rPr>
          <w:noProof/>
          <w:szCs w:val="32"/>
        </w:rPr>
      </w:pPr>
      <w:r w:rsidRPr="00C20233">
        <w:rPr>
          <w:noProof/>
          <w:szCs w:val="32"/>
        </w:rPr>
        <w:lastRenderedPageBreak/>
        <w:br w:type="page"/>
      </w:r>
    </w:p>
    <w:p w14:paraId="1C9ED7AC" w14:textId="3D849670" w:rsidR="00EE021A" w:rsidRDefault="00C2071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Login</w:t>
      </w:r>
    </w:p>
    <w:p w14:paraId="61F664EB" w14:textId="2C2B811B" w:rsidR="00A90272" w:rsidRDefault="00A90272">
      <w:pPr>
        <w:rPr>
          <w:noProof/>
          <w:szCs w:val="32"/>
        </w:rPr>
      </w:pPr>
      <w:r>
        <w:rPr>
          <w:noProof/>
          <w:szCs w:val="32"/>
        </w:rPr>
        <w:t>Fari user login form, requires user place in a valid username and password.</w:t>
      </w:r>
      <w:r w:rsidR="00902300">
        <w:rPr>
          <w:noProof/>
          <w:szCs w:val="32"/>
        </w:rPr>
        <w:t xml:space="preserve"> </w:t>
      </w:r>
    </w:p>
    <w:p w14:paraId="1C04B384" w14:textId="7B678619" w:rsidR="00902300" w:rsidRDefault="00902300">
      <w:pPr>
        <w:rPr>
          <w:noProof/>
          <w:szCs w:val="32"/>
        </w:rPr>
      </w:pPr>
    </w:p>
    <w:p w14:paraId="4D90614C" w14:textId="38652F4F" w:rsidR="00902300" w:rsidRDefault="00902300">
      <w:pPr>
        <w:rPr>
          <w:noProof/>
          <w:szCs w:val="32"/>
        </w:rPr>
      </w:pPr>
      <w:r>
        <w:rPr>
          <w:noProof/>
          <w:szCs w:val="32"/>
        </w:rPr>
        <w:t>Forgot Password, is also available via the login form.</w:t>
      </w:r>
    </w:p>
    <w:p w14:paraId="1FFC4F84" w14:textId="77777777" w:rsidR="00A90272" w:rsidRDefault="00A90272">
      <w:pPr>
        <w:rPr>
          <w:noProof/>
          <w:szCs w:val="32"/>
        </w:rPr>
      </w:pPr>
    </w:p>
    <w:p w14:paraId="0E0E86A3" w14:textId="54D6DC40" w:rsidR="00A90272" w:rsidRDefault="00A90272">
      <w:pPr>
        <w:rPr>
          <w:noProof/>
          <w:szCs w:val="32"/>
        </w:rPr>
      </w:pPr>
      <w:r>
        <w:rPr>
          <w:noProof/>
          <w:szCs w:val="32"/>
        </w:rPr>
        <w:t>Database Tables:</w:t>
      </w:r>
    </w:p>
    <w:p w14:paraId="20B8B237" w14:textId="67FBD614" w:rsidR="00A90272" w:rsidRDefault="00A90272">
      <w:pPr>
        <w:rPr>
          <w:noProof/>
          <w:szCs w:val="32"/>
        </w:rPr>
      </w:pPr>
      <w:r>
        <w:rPr>
          <w:noProof/>
          <w:szCs w:val="32"/>
        </w:rPr>
        <w:t xml:space="preserve">Users table is checked for valid username and password confirmation. </w:t>
      </w:r>
    </w:p>
    <w:p w14:paraId="4350B8BF" w14:textId="6BCF1019" w:rsidR="00360E80" w:rsidRDefault="00360E80">
      <w:pPr>
        <w:rPr>
          <w:noProof/>
          <w:szCs w:val="32"/>
        </w:rPr>
      </w:pPr>
    </w:p>
    <w:p w14:paraId="61664FC7" w14:textId="145F584F" w:rsidR="0081139B" w:rsidRDefault="0081139B" w:rsidP="0081139B">
      <w:pPr>
        <w:rPr>
          <w:noProof/>
          <w:szCs w:val="32"/>
        </w:rPr>
      </w:pPr>
      <w:r>
        <w:rPr>
          <w:noProof/>
          <w:szCs w:val="32"/>
        </w:rPr>
        <w:t>API Call (GET):</w:t>
      </w:r>
    </w:p>
    <w:p w14:paraId="2D0F7B3C" w14:textId="2658E8A5" w:rsidR="0081139B" w:rsidRDefault="0081139B" w:rsidP="0081139B">
      <w:pPr>
        <w:rPr>
          <w:noProof/>
          <w:szCs w:val="32"/>
        </w:rPr>
      </w:pPr>
      <w:r>
        <w:rPr>
          <w:noProof/>
          <w:szCs w:val="32"/>
        </w:rPr>
        <w:t>api/users/login</w:t>
      </w:r>
    </w:p>
    <w:p w14:paraId="01A99283" w14:textId="77777777" w:rsidR="0081139B" w:rsidRDefault="0081139B">
      <w:pPr>
        <w:rPr>
          <w:noProof/>
          <w:szCs w:val="32"/>
        </w:rPr>
      </w:pPr>
    </w:p>
    <w:p w14:paraId="17D44A91" w14:textId="21E81EDB" w:rsidR="00360E80" w:rsidRDefault="00360E80">
      <w:pPr>
        <w:rPr>
          <w:noProof/>
          <w:szCs w:val="32"/>
        </w:rPr>
      </w:pPr>
      <w:r>
        <w:rPr>
          <w:noProof/>
          <w:szCs w:val="32"/>
        </w:rPr>
        <w:t>FUNCTIONAL RISK:</w:t>
      </w:r>
    </w:p>
    <w:p w14:paraId="60F47F6A" w14:textId="78D2E010" w:rsidR="00360E80" w:rsidRDefault="00360E80">
      <w:pPr>
        <w:rPr>
          <w:noProof/>
          <w:szCs w:val="32"/>
        </w:rPr>
      </w:pPr>
      <w:r>
        <w:rPr>
          <w:noProof/>
          <w:szCs w:val="32"/>
        </w:rPr>
        <w:t xml:space="preserve">After successful login, user’s webtoke, email, username, userid, profile photo, and stripe account ID, are stored in the devices local storage. </w:t>
      </w:r>
    </w:p>
    <w:p w14:paraId="6D695CC8" w14:textId="77777777" w:rsidR="00902300" w:rsidRDefault="00902300">
      <w:pPr>
        <w:rPr>
          <w:noProof/>
          <w:szCs w:val="32"/>
        </w:rPr>
      </w:pPr>
    </w:p>
    <w:p w14:paraId="4C78DD9A" w14:textId="77777777" w:rsidR="00A90272" w:rsidRDefault="00A90272">
      <w:pPr>
        <w:rPr>
          <w:noProof/>
          <w:szCs w:val="32"/>
        </w:rPr>
      </w:pPr>
    </w:p>
    <w:p w14:paraId="454CAA4F" w14:textId="54BB326F" w:rsidR="00A90272" w:rsidRDefault="00035ABA">
      <w:pPr>
        <w:rPr>
          <w:noProof/>
          <w:szCs w:val="32"/>
        </w:rPr>
      </w:pPr>
      <w:r>
        <w:rPr>
          <w:noProof/>
        </w:rPr>
        <w:drawing>
          <wp:inline distT="0" distB="0" distL="0" distR="0" wp14:anchorId="2C8AACD5" wp14:editId="5F153F6B">
            <wp:extent cx="9077325" cy="6524625"/>
            <wp:effectExtent l="0" t="0" r="9525" b="95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5BD6" w14:textId="77C722B9" w:rsidR="00A90272" w:rsidRPr="00A90272" w:rsidRDefault="00A90272">
      <w:pPr>
        <w:rPr>
          <w:noProof/>
          <w:szCs w:val="32"/>
        </w:rPr>
      </w:pPr>
    </w:p>
    <w:p w14:paraId="6C144238" w14:textId="292D2328" w:rsidR="00A90272" w:rsidRDefault="00A90272" w:rsidP="00A90272">
      <w:pPr>
        <w:rPr>
          <w:noProof/>
          <w:sz w:val="40"/>
          <w:szCs w:val="40"/>
        </w:rPr>
      </w:pPr>
    </w:p>
    <w:p w14:paraId="43AA6FC0" w14:textId="7C8DF7C1" w:rsidR="00201B98" w:rsidRDefault="00201B98" w:rsidP="00A90272">
      <w:pPr>
        <w:rPr>
          <w:noProof/>
          <w:sz w:val="40"/>
          <w:szCs w:val="40"/>
        </w:rPr>
      </w:pPr>
    </w:p>
    <w:p w14:paraId="6D66B39A" w14:textId="77777777" w:rsidR="00201B98" w:rsidRDefault="00201B98" w:rsidP="00A90272">
      <w:pPr>
        <w:rPr>
          <w:noProof/>
          <w:sz w:val="40"/>
          <w:szCs w:val="40"/>
        </w:rPr>
      </w:pPr>
    </w:p>
    <w:p w14:paraId="205DD3B5" w14:textId="79908A41" w:rsidR="00F43B1D" w:rsidRDefault="00A90272" w:rsidP="00A90272">
      <w:pPr>
        <w:rPr>
          <w:noProof/>
          <w:sz w:val="40"/>
          <w:szCs w:val="40"/>
        </w:rPr>
      </w:pPr>
      <w:r w:rsidRPr="00A90272">
        <w:rPr>
          <w:noProof/>
          <w:sz w:val="40"/>
          <w:szCs w:val="40"/>
        </w:rPr>
        <w:t>Dashboard</w:t>
      </w:r>
    </w:p>
    <w:p w14:paraId="3914CDFC" w14:textId="3BE1D09E" w:rsidR="00B43A21" w:rsidRDefault="00B43A21" w:rsidP="00A90272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 xml:space="preserve">After successfully logging in, users will be directed to the Dashboard page, where they decide where to navigate to next, via a toggoling menu button. The Dashboard initially displays the a user hello, with their username displayed, profile avatar, and a slider containing information on what they can do on the application. </w:t>
      </w:r>
    </w:p>
    <w:p w14:paraId="610D0C99" w14:textId="4CA92332" w:rsidR="0081139B" w:rsidRDefault="0081139B" w:rsidP="00A90272">
      <w:pPr>
        <w:rPr>
          <w:noProof/>
          <w:sz w:val="40"/>
          <w:szCs w:val="40"/>
        </w:rPr>
      </w:pPr>
    </w:p>
    <w:p w14:paraId="2488DB00" w14:textId="4A92EBAB" w:rsidR="0081139B" w:rsidRDefault="0081139B" w:rsidP="0081139B">
      <w:pPr>
        <w:rPr>
          <w:noProof/>
          <w:szCs w:val="32"/>
        </w:rPr>
      </w:pPr>
      <w:r>
        <w:rPr>
          <w:noProof/>
          <w:szCs w:val="32"/>
        </w:rPr>
        <w:t>API Call (GET):</w:t>
      </w:r>
    </w:p>
    <w:p w14:paraId="31465C1A" w14:textId="4B6BF308" w:rsidR="0081139B" w:rsidRDefault="0081139B" w:rsidP="0081139B">
      <w:pPr>
        <w:rPr>
          <w:noProof/>
          <w:szCs w:val="32"/>
        </w:rPr>
      </w:pPr>
      <w:r>
        <w:rPr>
          <w:noProof/>
          <w:szCs w:val="32"/>
        </w:rPr>
        <w:t>api/users/myprofile</w:t>
      </w:r>
    </w:p>
    <w:p w14:paraId="0FB8184C" w14:textId="77777777" w:rsidR="0081139B" w:rsidRDefault="0081139B" w:rsidP="00A90272">
      <w:pPr>
        <w:rPr>
          <w:noProof/>
          <w:sz w:val="40"/>
          <w:szCs w:val="40"/>
        </w:rPr>
      </w:pPr>
    </w:p>
    <w:p w14:paraId="0F218E8E" w14:textId="05C5891A" w:rsidR="00B43A21" w:rsidRDefault="00B43A21" w:rsidP="00A90272">
      <w:pPr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1CCB26D" wp14:editId="38B68D39">
            <wp:extent cx="9601200" cy="728472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6B30" w14:textId="7E01C183" w:rsidR="00B43A21" w:rsidRDefault="00B43A21" w:rsidP="00A90272">
      <w:pPr>
        <w:rPr>
          <w:noProof/>
          <w:sz w:val="40"/>
          <w:szCs w:val="40"/>
        </w:rPr>
      </w:pPr>
    </w:p>
    <w:p w14:paraId="2469BDD2" w14:textId="1B926F37" w:rsidR="00B43A21" w:rsidRPr="00A90272" w:rsidRDefault="00B43A21" w:rsidP="00A90272">
      <w:pPr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BC150F8" wp14:editId="06C10063">
            <wp:extent cx="9601200" cy="7748270"/>
            <wp:effectExtent l="0" t="0" r="0" b="508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77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8EAF" w14:textId="77777777" w:rsidR="00F43B1D" w:rsidRPr="00C20233" w:rsidRDefault="00F43B1D">
      <w:pPr>
        <w:rPr>
          <w:noProof/>
        </w:rPr>
      </w:pPr>
      <w:r w:rsidRPr="00C20233">
        <w:rPr>
          <w:noProof/>
        </w:rPr>
        <w:br w:type="page"/>
      </w:r>
    </w:p>
    <w:p w14:paraId="0061B7CE" w14:textId="14F4228A" w:rsidR="00F43B1D" w:rsidRPr="000201DA" w:rsidRDefault="000201DA" w:rsidP="000201DA">
      <w:pPr>
        <w:rPr>
          <w:sz w:val="40"/>
          <w:szCs w:val="40"/>
        </w:rPr>
      </w:pPr>
      <w:r w:rsidRPr="000201DA">
        <w:rPr>
          <w:sz w:val="40"/>
          <w:szCs w:val="40"/>
        </w:rPr>
        <w:lastRenderedPageBreak/>
        <w:t>Explorer</w:t>
      </w:r>
    </w:p>
    <w:p w14:paraId="4973B147" w14:textId="77777777" w:rsidR="00EF1C58" w:rsidRDefault="00201B98">
      <w:r>
        <w:t xml:space="preserve">The explorer is the video hub for all uploaded video content. </w:t>
      </w:r>
    </w:p>
    <w:p w14:paraId="168A3A53" w14:textId="77777777" w:rsidR="00EF1C58" w:rsidRDefault="00EF1C58"/>
    <w:p w14:paraId="58481202" w14:textId="1946043A" w:rsidR="00EF1C58" w:rsidRDefault="00EF1C58">
      <w:r>
        <w:t>Content can be sorted, by free or paid content and by category.</w:t>
      </w:r>
    </w:p>
    <w:p w14:paraId="2E1CEF7A" w14:textId="271BDCF6" w:rsidR="007979F8" w:rsidRDefault="007979F8"/>
    <w:p w14:paraId="72F88156" w14:textId="26C498C6" w:rsidR="007979F8" w:rsidRDefault="007979F8">
      <w:r>
        <w:t>Menu:</w:t>
      </w:r>
    </w:p>
    <w:p w14:paraId="3DF568EC" w14:textId="77777777" w:rsidR="00EF1C58" w:rsidRDefault="00EF1C58" w:rsidP="00EF1C58">
      <w:pPr>
        <w:pStyle w:val="ListParagraph"/>
        <w:numPr>
          <w:ilvl w:val="0"/>
          <w:numId w:val="3"/>
        </w:numPr>
      </w:pPr>
      <w:r>
        <w:t>The ‘Discover’ menu option allows for randomized content that is listed as free content.</w:t>
      </w:r>
    </w:p>
    <w:p w14:paraId="3F392B29" w14:textId="77777777" w:rsidR="00EF1C58" w:rsidRDefault="00EF1C58" w:rsidP="00EF1C58">
      <w:pPr>
        <w:pStyle w:val="ListParagraph"/>
        <w:numPr>
          <w:ilvl w:val="0"/>
          <w:numId w:val="3"/>
        </w:numPr>
      </w:pPr>
      <w:r>
        <w:t>The ‘Pay to View’ menu option list content that users have opted to charge for viewing</w:t>
      </w:r>
    </w:p>
    <w:p w14:paraId="08979071" w14:textId="24E859CF" w:rsidR="00EF1C58" w:rsidRDefault="00EF1C58" w:rsidP="00EF1C58">
      <w:pPr>
        <w:pStyle w:val="ListParagraph"/>
        <w:numPr>
          <w:ilvl w:val="0"/>
          <w:numId w:val="3"/>
        </w:numPr>
      </w:pPr>
      <w:r>
        <w:t>The ‘Subscriptions’ option displays both free and paid content from users that the user had subscribed to.</w:t>
      </w:r>
    </w:p>
    <w:p w14:paraId="558639FE" w14:textId="77777777" w:rsidR="00EF1C58" w:rsidRDefault="00EF1C58" w:rsidP="00EF1C58">
      <w:pPr>
        <w:pStyle w:val="ListParagraph"/>
        <w:numPr>
          <w:ilvl w:val="0"/>
          <w:numId w:val="3"/>
        </w:numPr>
      </w:pPr>
      <w:r>
        <w:t xml:space="preserve">‘Favorites’, and ‘Watchlist’ menu options are user curated list based on the user’s interest. </w:t>
      </w:r>
    </w:p>
    <w:p w14:paraId="06DC9C3F" w14:textId="5F25A09F" w:rsidR="007979F8" w:rsidRDefault="00EF1C58" w:rsidP="00EF1C58">
      <w:pPr>
        <w:pStyle w:val="ListParagraph"/>
        <w:numPr>
          <w:ilvl w:val="0"/>
          <w:numId w:val="3"/>
        </w:numPr>
      </w:pPr>
      <w:r>
        <w:t>The ‘Watch History’ option co</w:t>
      </w:r>
      <w:r w:rsidR="007979F8">
        <w:t>ntains</w:t>
      </w:r>
      <w:r>
        <w:t xml:space="preserve"> a list of recently viewed free content. The list keeps up to 15 days of history. </w:t>
      </w:r>
    </w:p>
    <w:p w14:paraId="418FD28C" w14:textId="11A0F642" w:rsidR="007979F8" w:rsidRDefault="007979F8" w:rsidP="007979F8">
      <w:r>
        <w:t>Category:</w:t>
      </w:r>
    </w:p>
    <w:p w14:paraId="6713FA3F" w14:textId="4D8A4A19" w:rsidR="007979F8" w:rsidRDefault="007979F8" w:rsidP="007979F8">
      <w:pPr>
        <w:pStyle w:val="ListParagraph"/>
        <w:numPr>
          <w:ilvl w:val="0"/>
          <w:numId w:val="4"/>
        </w:numPr>
      </w:pPr>
      <w:r>
        <w:t>The ‘Movies &amp; Films’ section list any video content listed as free and categorized or tagged as a movie, film, or short film.</w:t>
      </w:r>
    </w:p>
    <w:p w14:paraId="4D497527" w14:textId="4BE9EE31" w:rsidR="007979F8" w:rsidRDefault="007979F8" w:rsidP="007979F8">
      <w:pPr>
        <w:pStyle w:val="ListParagraph"/>
        <w:numPr>
          <w:ilvl w:val="0"/>
          <w:numId w:val="4"/>
        </w:numPr>
      </w:pPr>
      <w:r>
        <w:t xml:space="preserve">The ‘Shows &amp; Web series’ section list any video content listed as free and categorized and tagged as a Web series, show, series, etc. </w:t>
      </w:r>
    </w:p>
    <w:p w14:paraId="68639A13" w14:textId="001092A1" w:rsidR="007979F8" w:rsidRDefault="007979F8" w:rsidP="007979F8">
      <w:pPr>
        <w:pStyle w:val="ListParagraph"/>
        <w:numPr>
          <w:ilvl w:val="0"/>
          <w:numId w:val="4"/>
        </w:numPr>
      </w:pPr>
      <w:r>
        <w:t>The ‘Animations’ section is a list of free animated content</w:t>
      </w:r>
    </w:p>
    <w:p w14:paraId="16D5D0EE" w14:textId="27129CAA" w:rsidR="007979F8" w:rsidRDefault="007979F8" w:rsidP="007979F8">
      <w:pPr>
        <w:pStyle w:val="ListParagraph"/>
        <w:numPr>
          <w:ilvl w:val="0"/>
          <w:numId w:val="4"/>
        </w:numPr>
      </w:pPr>
      <w:r>
        <w:t>The ‘Vlogs’ section is a list of free video vlogs from creators</w:t>
      </w:r>
    </w:p>
    <w:p w14:paraId="1010E0BB" w14:textId="77777777" w:rsidR="00196704" w:rsidRDefault="00196704" w:rsidP="00196704"/>
    <w:p w14:paraId="1A87DE82" w14:textId="1CA05A11" w:rsidR="007979F8" w:rsidRDefault="007979F8" w:rsidP="007979F8"/>
    <w:p w14:paraId="4EABF732" w14:textId="29BCEF41" w:rsidR="007979F8" w:rsidRDefault="00F67215" w:rsidP="007979F8">
      <w:r>
        <w:rPr>
          <w:noProof/>
        </w:rPr>
        <w:drawing>
          <wp:inline distT="0" distB="0" distL="0" distR="0" wp14:anchorId="503357B8" wp14:editId="4CDA9A5E">
            <wp:extent cx="9601200" cy="488315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059" w14:textId="79E95130" w:rsidR="00F43B1D" w:rsidRPr="00C20233" w:rsidRDefault="00F43B1D" w:rsidP="007979F8">
      <w:r w:rsidRPr="00C20233">
        <w:br w:type="page"/>
      </w:r>
    </w:p>
    <w:p w14:paraId="697B3E1B" w14:textId="7999DF0C" w:rsidR="008241E3" w:rsidRDefault="007979F8" w:rsidP="007979F8">
      <w:r>
        <w:lastRenderedPageBreak/>
        <w:t xml:space="preserve">Explorer (cont.) </w:t>
      </w:r>
    </w:p>
    <w:p w14:paraId="1F0EC8F8" w14:textId="09583900" w:rsidR="007979F8" w:rsidRDefault="007979F8" w:rsidP="007979F8">
      <w:r>
        <w:t>The right pane, consist of 4 different windows, depending on the user’s active menu or category selection:</w:t>
      </w:r>
    </w:p>
    <w:p w14:paraId="188F5931" w14:textId="387BBF99" w:rsidR="007979F8" w:rsidRDefault="00F67215" w:rsidP="007979F8">
      <w:r>
        <w:t>Discover and Pay to View show, on the right pane, a table of popular user channels, based on highest subscription count and a list of popular videos based on like count.</w:t>
      </w:r>
    </w:p>
    <w:p w14:paraId="7E722B77" w14:textId="7CFA8118" w:rsidR="00A06A45" w:rsidRDefault="00A06A45" w:rsidP="007979F8"/>
    <w:p w14:paraId="31376224" w14:textId="0627AD0B" w:rsidR="00A06A45" w:rsidRDefault="00A06A45" w:rsidP="007979F8">
      <w:r>
        <w:t xml:space="preserve">Subscriptions, Favorites, Watchlist, and Watch History display randomized list of the user’s subscribers and a list of their subscribers if they are live. </w:t>
      </w:r>
    </w:p>
    <w:p w14:paraId="3B26212A" w14:textId="40D31B81" w:rsidR="00951E52" w:rsidRDefault="00951E52" w:rsidP="007979F8"/>
    <w:p w14:paraId="7DD2F622" w14:textId="4792C161" w:rsidR="00951E52" w:rsidRDefault="00951E52" w:rsidP="007979F8">
      <w:r>
        <w:t>API Calls:</w:t>
      </w:r>
    </w:p>
    <w:p w14:paraId="64118BC4" w14:textId="102BBCC4" w:rsidR="00951E52" w:rsidRDefault="00951E52" w:rsidP="007979F8"/>
    <w:p w14:paraId="78F56784" w14:textId="5C50466B" w:rsidR="00951E52" w:rsidRDefault="00951E52" w:rsidP="007979F8">
      <w:r>
        <w:t>api/content/discover  (GET) – Discover Tab</w:t>
      </w:r>
    </w:p>
    <w:p w14:paraId="6F2DCCCA" w14:textId="6DDE7988" w:rsidR="00951E52" w:rsidRDefault="00951E52" w:rsidP="007979F8">
      <w:r>
        <w:t>api/content/</w:t>
      </w:r>
      <w:proofErr w:type="spellStart"/>
      <w:r>
        <w:t>paytoview</w:t>
      </w:r>
      <w:proofErr w:type="spellEnd"/>
      <w:r>
        <w:t xml:space="preserve">  (GET) – Pay to View tab</w:t>
      </w:r>
    </w:p>
    <w:p w14:paraId="487CB8AC" w14:textId="390EF7ED" w:rsidR="00951E52" w:rsidRPr="00951E52" w:rsidRDefault="00951E52" w:rsidP="007979F8">
      <w:r>
        <w:t>api/</w:t>
      </w:r>
      <w:r w:rsidRPr="00951E52">
        <w:t>content/</w:t>
      </w:r>
      <w:proofErr w:type="spellStart"/>
      <w:r w:rsidR="008B76FE">
        <w:t>my</w:t>
      </w:r>
      <w:r w:rsidRPr="00951E52">
        <w:t>subscription</w:t>
      </w:r>
      <w:proofErr w:type="spellEnd"/>
      <w:r w:rsidR="002F23B6">
        <w:t>-videos</w:t>
      </w:r>
      <w:r w:rsidRPr="00951E52">
        <w:t>/ :</w:t>
      </w:r>
      <w:proofErr w:type="spellStart"/>
      <w:r w:rsidRPr="00951E52">
        <w:t>userid</w:t>
      </w:r>
      <w:proofErr w:type="spellEnd"/>
      <w:r w:rsidRPr="00951E52">
        <w:t xml:space="preserve">  (GET) – Subscriptions</w:t>
      </w:r>
    </w:p>
    <w:p w14:paraId="31FDEC11" w14:textId="0E4A1FD5" w:rsidR="00951E52" w:rsidRPr="00951E52" w:rsidRDefault="00951E52" w:rsidP="007979F8">
      <w:r>
        <w:t>api/</w:t>
      </w:r>
      <w:r w:rsidRPr="00951E52">
        <w:t>content/</w:t>
      </w:r>
      <w:proofErr w:type="spellStart"/>
      <w:r w:rsidR="008B76FE">
        <w:t>my</w:t>
      </w:r>
      <w:r w:rsidRPr="00951E52">
        <w:t>favorites</w:t>
      </w:r>
      <w:proofErr w:type="spellEnd"/>
      <w:r>
        <w:t>/:</w:t>
      </w:r>
      <w:proofErr w:type="spellStart"/>
      <w:r>
        <w:t>userid</w:t>
      </w:r>
      <w:proofErr w:type="spellEnd"/>
      <w:r w:rsidRPr="00951E52">
        <w:t xml:space="preserve"> (GET) – Favorites</w:t>
      </w:r>
    </w:p>
    <w:p w14:paraId="00B271BA" w14:textId="4CB3F4F6" w:rsidR="00951E52" w:rsidRPr="00951E52" w:rsidRDefault="00951E52" w:rsidP="007979F8">
      <w:r>
        <w:t>api/</w:t>
      </w:r>
      <w:r w:rsidRPr="00951E52">
        <w:t>content/</w:t>
      </w:r>
      <w:proofErr w:type="spellStart"/>
      <w:r w:rsidR="008B76FE">
        <w:t>my</w:t>
      </w:r>
      <w:r w:rsidRPr="00951E52">
        <w:t>watchlist</w:t>
      </w:r>
      <w:proofErr w:type="spellEnd"/>
      <w:r>
        <w:t>/:</w:t>
      </w:r>
      <w:proofErr w:type="spellStart"/>
      <w:r>
        <w:t>userid</w:t>
      </w:r>
      <w:proofErr w:type="spellEnd"/>
      <w:r w:rsidRPr="00951E52">
        <w:t xml:space="preserve"> (GET)- Watchlist</w:t>
      </w:r>
    </w:p>
    <w:p w14:paraId="569786E2" w14:textId="2EC95F41" w:rsidR="00951E52" w:rsidRDefault="00951E52" w:rsidP="007979F8">
      <w:r>
        <w:t>api/</w:t>
      </w:r>
      <w:r w:rsidRPr="00951E52">
        <w:t>content/</w:t>
      </w:r>
      <w:proofErr w:type="spellStart"/>
      <w:r w:rsidR="008B76FE">
        <w:t>my</w:t>
      </w:r>
      <w:r w:rsidRPr="00951E52">
        <w:t>watchhistory</w:t>
      </w:r>
      <w:proofErr w:type="spellEnd"/>
      <w:r>
        <w:t>/:</w:t>
      </w:r>
      <w:proofErr w:type="spellStart"/>
      <w:r>
        <w:t>userid</w:t>
      </w:r>
      <w:proofErr w:type="spellEnd"/>
      <w:r>
        <w:t xml:space="preserve"> </w:t>
      </w:r>
      <w:r w:rsidRPr="00951E52">
        <w:t>(GET) – Watch H</w:t>
      </w:r>
      <w:r>
        <w:t>istory</w:t>
      </w:r>
    </w:p>
    <w:p w14:paraId="302287C6" w14:textId="37BF8694" w:rsidR="00951E52" w:rsidRDefault="00951E52" w:rsidP="007979F8"/>
    <w:p w14:paraId="499AB8D4" w14:textId="47DFAA70" w:rsidR="00951E52" w:rsidRDefault="00951E52" w:rsidP="007979F8">
      <w:r>
        <w:t>api/content/movies (GET) – Movies &amp; Shows</w:t>
      </w:r>
    </w:p>
    <w:p w14:paraId="70BBC61A" w14:textId="1DFCF0B6" w:rsidR="00951E52" w:rsidRDefault="00951E52" w:rsidP="007979F8">
      <w:r>
        <w:t xml:space="preserve">api/content/shows (GET) – Shows &amp; </w:t>
      </w:r>
      <w:proofErr w:type="spellStart"/>
      <w:r>
        <w:t>Webseries</w:t>
      </w:r>
      <w:proofErr w:type="spellEnd"/>
    </w:p>
    <w:p w14:paraId="02B788BE" w14:textId="583F5618" w:rsidR="00951E52" w:rsidRDefault="00951E52" w:rsidP="007979F8">
      <w:r>
        <w:t>api/content/animations (GET) - Animations</w:t>
      </w:r>
    </w:p>
    <w:p w14:paraId="5CC84E15" w14:textId="764D343C" w:rsidR="00951E52" w:rsidRDefault="00951E52" w:rsidP="007979F8">
      <w:r>
        <w:t xml:space="preserve">api/content/vlogs (GET) </w:t>
      </w:r>
      <w:r w:rsidR="008E188C">
        <w:t>–</w:t>
      </w:r>
      <w:r>
        <w:t xml:space="preserve"> Vlogs</w:t>
      </w:r>
    </w:p>
    <w:p w14:paraId="466099DA" w14:textId="02FB2C79" w:rsidR="008E188C" w:rsidRDefault="008E188C" w:rsidP="007979F8"/>
    <w:p w14:paraId="78E5BD20" w14:textId="24F67992" w:rsidR="008E188C" w:rsidRDefault="008E188C" w:rsidP="007979F8">
      <w:r>
        <w:t>Right Pane</w:t>
      </w:r>
    </w:p>
    <w:p w14:paraId="1EA28D6A" w14:textId="4F293513" w:rsidR="008E188C" w:rsidRDefault="008E188C" w:rsidP="007979F8">
      <w:r>
        <w:t>api/content/popular-channels – (GET) – Popular Channels</w:t>
      </w:r>
    </w:p>
    <w:p w14:paraId="76C27BD3" w14:textId="7AE60340" w:rsidR="008E188C" w:rsidRDefault="008E188C" w:rsidP="007979F8">
      <w:r>
        <w:t>api/content/popular-uploads – (GET) – Popular Uploads</w:t>
      </w:r>
    </w:p>
    <w:p w14:paraId="651796EC" w14:textId="77777777" w:rsidR="008E188C" w:rsidRDefault="008E188C" w:rsidP="007979F8"/>
    <w:p w14:paraId="6CC9C896" w14:textId="7E580AF0" w:rsidR="008E188C" w:rsidRDefault="008E188C" w:rsidP="007979F8">
      <w:r>
        <w:t>api/content/</w:t>
      </w:r>
      <w:r w:rsidR="002F23B6" w:rsidRPr="002F23B6">
        <w:t xml:space="preserve"> </w:t>
      </w:r>
      <w:proofErr w:type="spellStart"/>
      <w:r w:rsidR="002F23B6">
        <w:t>my</w:t>
      </w:r>
      <w:r w:rsidR="002F23B6" w:rsidRPr="00951E52">
        <w:t>subscriptions</w:t>
      </w:r>
      <w:proofErr w:type="spellEnd"/>
      <w:r w:rsidR="002F23B6">
        <w:t xml:space="preserve"> </w:t>
      </w:r>
      <w:r>
        <w:t>/:</w:t>
      </w:r>
      <w:proofErr w:type="spellStart"/>
      <w:r>
        <w:t>userid</w:t>
      </w:r>
      <w:proofErr w:type="spellEnd"/>
      <w:r>
        <w:t xml:space="preserve"> (GET) – Subscriptions</w:t>
      </w:r>
    </w:p>
    <w:p w14:paraId="2A31320A" w14:textId="15614AD6" w:rsidR="008E188C" w:rsidRDefault="008E188C" w:rsidP="007979F8">
      <w:r>
        <w:t>api/content</w:t>
      </w:r>
      <w:r w:rsidR="002F23B6">
        <w:t>/</w:t>
      </w:r>
      <w:proofErr w:type="spellStart"/>
      <w:r w:rsidR="002F23B6">
        <w:t>mysubscriptions</w:t>
      </w:r>
      <w:proofErr w:type="spellEnd"/>
      <w:r>
        <w:t>/</w:t>
      </w:r>
      <w:proofErr w:type="spellStart"/>
      <w:r>
        <w:t>livechannels</w:t>
      </w:r>
      <w:proofErr w:type="spellEnd"/>
      <w:r>
        <w:t>/:</w:t>
      </w:r>
      <w:proofErr w:type="spellStart"/>
      <w:r>
        <w:t>userid</w:t>
      </w:r>
      <w:proofErr w:type="spellEnd"/>
      <w:r>
        <w:t xml:space="preserve"> (GET) </w:t>
      </w:r>
      <w:r w:rsidR="00196704">
        <w:t>–</w:t>
      </w:r>
      <w:r>
        <w:t xml:space="preserve"> Live</w:t>
      </w:r>
    </w:p>
    <w:p w14:paraId="62DAA373" w14:textId="5080A438" w:rsidR="00196704" w:rsidRDefault="00196704" w:rsidP="007979F8"/>
    <w:p w14:paraId="2613A438" w14:textId="6C8FBE2D" w:rsidR="00196704" w:rsidRPr="00196704" w:rsidRDefault="00196704" w:rsidP="00196704">
      <w:r w:rsidRPr="00196704">
        <w:t xml:space="preserve">New </w:t>
      </w:r>
      <w:r>
        <w:t>Video Sale</w:t>
      </w:r>
      <w:r w:rsidRPr="00196704">
        <w:t xml:space="preserve"> Email (POST) – api/mailer/</w:t>
      </w:r>
      <w:proofErr w:type="spellStart"/>
      <w:r w:rsidRPr="00196704">
        <w:t>news</w:t>
      </w:r>
      <w:r>
        <w:t>ale</w:t>
      </w:r>
      <w:proofErr w:type="spellEnd"/>
      <w:r>
        <w:t>/</w:t>
      </w:r>
      <w:proofErr w:type="spellStart"/>
      <w:r>
        <w:t>movierental</w:t>
      </w:r>
      <w:proofErr w:type="spellEnd"/>
      <w:r>
        <w:t>/:email</w:t>
      </w:r>
    </w:p>
    <w:p w14:paraId="7228E630" w14:textId="77777777" w:rsidR="00196704" w:rsidRPr="00951E52" w:rsidRDefault="00196704" w:rsidP="007979F8"/>
    <w:p w14:paraId="54C9E679" w14:textId="609B835A" w:rsidR="007A4BEE" w:rsidRDefault="007A4BEE" w:rsidP="007979F8"/>
    <w:p w14:paraId="522D4C12" w14:textId="77777777" w:rsidR="00BC079C" w:rsidRDefault="00BC079C" w:rsidP="007979F8"/>
    <w:p w14:paraId="6CCAD9A7" w14:textId="77777777" w:rsidR="00BC079C" w:rsidRDefault="00BC079C" w:rsidP="007979F8"/>
    <w:p w14:paraId="2FC0BE2E" w14:textId="77777777" w:rsidR="00BC079C" w:rsidRDefault="00BC079C" w:rsidP="007979F8"/>
    <w:p w14:paraId="685FF1F5" w14:textId="77777777" w:rsidR="00BC079C" w:rsidRDefault="00BC079C" w:rsidP="007979F8"/>
    <w:p w14:paraId="732DE6D4" w14:textId="77777777" w:rsidR="00BC079C" w:rsidRDefault="00BC079C" w:rsidP="007979F8"/>
    <w:p w14:paraId="0C966FD9" w14:textId="77777777" w:rsidR="00BC079C" w:rsidRDefault="00BC079C" w:rsidP="007979F8"/>
    <w:p w14:paraId="758CB45B" w14:textId="77777777" w:rsidR="00BC079C" w:rsidRDefault="00BC079C" w:rsidP="007979F8"/>
    <w:p w14:paraId="6175D107" w14:textId="3E94BE85" w:rsidR="00BC079C" w:rsidRDefault="00BC079C" w:rsidP="007979F8">
      <w:r>
        <w:t>EXPLORER (cont.)</w:t>
      </w:r>
    </w:p>
    <w:p w14:paraId="490AF3E7" w14:textId="31F00ED5" w:rsidR="007A4BEE" w:rsidRDefault="007A4BEE" w:rsidP="007979F8">
      <w:r>
        <w:t>Interactive API Calls:</w:t>
      </w:r>
    </w:p>
    <w:p w14:paraId="49F47512" w14:textId="4E7FCD2E" w:rsidR="007A4BEE" w:rsidRDefault="00417BB1" w:rsidP="007979F8">
      <w:r>
        <w:t>Video Search (GET) – api/</w:t>
      </w:r>
      <w:r w:rsidR="00025B6F">
        <w:t>content/</w:t>
      </w:r>
      <w:r>
        <w:t>video-search/:query</w:t>
      </w:r>
    </w:p>
    <w:p w14:paraId="21F51943" w14:textId="3AC974CC" w:rsidR="00417BB1" w:rsidRDefault="00417BB1" w:rsidP="007979F8">
      <w:r>
        <w:t>User Search (GET) – api/</w:t>
      </w:r>
      <w:r w:rsidR="00025B6F">
        <w:t>content/</w:t>
      </w:r>
      <w:r>
        <w:t>channel-search/:query</w:t>
      </w:r>
    </w:p>
    <w:p w14:paraId="146CD8D4" w14:textId="11232B78" w:rsidR="007A4BEE" w:rsidRDefault="007A4BEE" w:rsidP="007979F8">
      <w:r>
        <w:t>Play (GET)  – api/content/</w:t>
      </w:r>
      <w:proofErr w:type="spellStart"/>
      <w:r w:rsidR="00417BB1">
        <w:t>getvideo</w:t>
      </w:r>
      <w:proofErr w:type="spellEnd"/>
      <w:r w:rsidR="00417BB1">
        <w:t>/:video</w:t>
      </w:r>
      <w:r w:rsidR="0052613F">
        <w:t>i</w:t>
      </w:r>
      <w:r w:rsidR="00417BB1">
        <w:t>d</w:t>
      </w:r>
    </w:p>
    <w:p w14:paraId="11C7DAB8" w14:textId="4F2882EF" w:rsidR="00417BB1" w:rsidRDefault="00417BB1" w:rsidP="007979F8">
      <w:r>
        <w:t>Navigate to channel (GET) – api/content/channel/:</w:t>
      </w:r>
      <w:proofErr w:type="spellStart"/>
      <w:r>
        <w:t>channelid</w:t>
      </w:r>
      <w:proofErr w:type="spellEnd"/>
    </w:p>
    <w:p w14:paraId="6033F60C" w14:textId="4473016D" w:rsidR="00417BB1" w:rsidRDefault="00417BB1" w:rsidP="007979F8"/>
    <w:p w14:paraId="0B0A8EFD" w14:textId="77777777" w:rsidR="00417BB1" w:rsidRDefault="00417BB1" w:rsidP="007979F8"/>
    <w:p w14:paraId="6BBBC3CD" w14:textId="3F99BA41" w:rsidR="007A4BEE" w:rsidRDefault="007A4BEE" w:rsidP="007979F8">
      <w:r>
        <w:t xml:space="preserve">Add to Watch List (POST) - </w:t>
      </w:r>
      <w:r w:rsidR="00025B6F">
        <w:t xml:space="preserve">api/content </w:t>
      </w:r>
      <w:r>
        <w:t>/add/watchlist</w:t>
      </w:r>
      <w:r w:rsidR="004C6B34">
        <w:t>-video</w:t>
      </w:r>
    </w:p>
    <w:p w14:paraId="24658919" w14:textId="7EFECD1D" w:rsidR="007A4BEE" w:rsidRDefault="007A4BEE" w:rsidP="007979F8">
      <w:r>
        <w:t xml:space="preserve">Delete Watchlist (DELETE) - </w:t>
      </w:r>
      <w:r w:rsidR="00025B6F">
        <w:t xml:space="preserve">api/content </w:t>
      </w:r>
      <w:r>
        <w:t>/delete/watchlist-video</w:t>
      </w:r>
      <w:r w:rsidR="00A1197F">
        <w:t>/:</w:t>
      </w:r>
      <w:proofErr w:type="spellStart"/>
      <w:r w:rsidR="00A1197F">
        <w:t>userid</w:t>
      </w:r>
      <w:proofErr w:type="spellEnd"/>
      <w:r w:rsidR="00A1197F">
        <w:t>/:videoid</w:t>
      </w:r>
    </w:p>
    <w:p w14:paraId="104F43C9" w14:textId="49167B08" w:rsidR="007A4BEE" w:rsidRDefault="007A4BEE" w:rsidP="007979F8">
      <w:r>
        <w:t xml:space="preserve">Add to Favorites (POST) – </w:t>
      </w:r>
      <w:r w:rsidR="00025B6F">
        <w:t xml:space="preserve">api/content </w:t>
      </w:r>
      <w:r>
        <w:t>/add/favorite</w:t>
      </w:r>
      <w:r w:rsidR="004C6B34">
        <w:t>-video</w:t>
      </w:r>
    </w:p>
    <w:p w14:paraId="5FFB237C" w14:textId="674805E4" w:rsidR="007A4BEE" w:rsidRDefault="007A4BEE" w:rsidP="007979F8">
      <w:pPr>
        <w:rPr>
          <w:lang w:val="es-ES"/>
        </w:rPr>
      </w:pPr>
      <w:proofErr w:type="spellStart"/>
      <w:r w:rsidRPr="007A4BEE">
        <w:rPr>
          <w:lang w:val="es-ES"/>
        </w:rPr>
        <w:t>Delete</w:t>
      </w:r>
      <w:proofErr w:type="spellEnd"/>
      <w:r w:rsidRPr="007A4BEE">
        <w:rPr>
          <w:lang w:val="es-ES"/>
        </w:rPr>
        <w:t xml:space="preserve"> Favorite (DELETE) – </w:t>
      </w:r>
      <w:r w:rsidR="00025B6F">
        <w:t>api/content</w:t>
      </w:r>
      <w:r w:rsidR="00025B6F" w:rsidRPr="007A4BEE">
        <w:rPr>
          <w:lang w:val="es-ES"/>
        </w:rPr>
        <w:t xml:space="preserve"> </w:t>
      </w:r>
      <w:r w:rsidRPr="007A4BEE">
        <w:rPr>
          <w:lang w:val="es-ES"/>
        </w:rPr>
        <w:t>/</w:t>
      </w:r>
      <w:proofErr w:type="spellStart"/>
      <w:r w:rsidRPr="007A4BEE">
        <w:rPr>
          <w:lang w:val="es-ES"/>
        </w:rPr>
        <w:t>delete</w:t>
      </w:r>
      <w:proofErr w:type="spellEnd"/>
      <w:r w:rsidRPr="007A4BEE">
        <w:rPr>
          <w:lang w:val="es-ES"/>
        </w:rPr>
        <w:t>/favorite-vid</w:t>
      </w:r>
      <w:r>
        <w:rPr>
          <w:lang w:val="es-ES"/>
        </w:rPr>
        <w:t>eo</w:t>
      </w:r>
      <w:r w:rsidR="00A1197F">
        <w:rPr>
          <w:lang w:val="es-ES"/>
        </w:rPr>
        <w:t>/:</w:t>
      </w:r>
      <w:proofErr w:type="spellStart"/>
      <w:r w:rsidR="00A1197F">
        <w:rPr>
          <w:lang w:val="es-ES"/>
        </w:rPr>
        <w:t>userid</w:t>
      </w:r>
      <w:proofErr w:type="spellEnd"/>
      <w:r w:rsidR="00A1197F">
        <w:rPr>
          <w:lang w:val="es-ES"/>
        </w:rPr>
        <w:t>/:videoid</w:t>
      </w:r>
    </w:p>
    <w:p w14:paraId="5116ED92" w14:textId="77A4C989" w:rsidR="007D16E8" w:rsidRDefault="007D16E8" w:rsidP="007979F8">
      <w:pPr>
        <w:rPr>
          <w:lang w:val="es-ES"/>
        </w:rPr>
      </w:pPr>
    </w:p>
    <w:p w14:paraId="07D48243" w14:textId="1B774E0D" w:rsidR="007D16E8" w:rsidRPr="007D16E8" w:rsidRDefault="007D16E8" w:rsidP="007979F8">
      <w:r w:rsidRPr="007D16E8">
        <w:t>Purchase Video(POST) – api/</w:t>
      </w:r>
      <w:r>
        <w:t>content/stripe-checkout/rental</w:t>
      </w:r>
    </w:p>
    <w:p w14:paraId="67B59117" w14:textId="77777777" w:rsidR="00417BB1" w:rsidRPr="007D16E8" w:rsidRDefault="00417BB1" w:rsidP="007979F8"/>
    <w:p w14:paraId="4B915BAD" w14:textId="5612E838" w:rsidR="00A06A45" w:rsidRDefault="00A06A45" w:rsidP="007979F8">
      <w:r>
        <w:rPr>
          <w:noProof/>
        </w:rPr>
        <w:drawing>
          <wp:inline distT="0" distB="0" distL="0" distR="0" wp14:anchorId="556727DD" wp14:editId="7EF92E8C">
            <wp:extent cx="9601200" cy="49161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8BE1" w14:textId="3BFA00EB" w:rsidR="007236C5" w:rsidRDefault="007236C5" w:rsidP="007979F8"/>
    <w:p w14:paraId="01020A79" w14:textId="465861EE" w:rsidR="007236C5" w:rsidRDefault="007236C5" w:rsidP="007979F8"/>
    <w:p w14:paraId="47B1B41D" w14:textId="07579AE0" w:rsidR="007236C5" w:rsidRDefault="007236C5" w:rsidP="007979F8"/>
    <w:p w14:paraId="46DD2ACA" w14:textId="2DBF4FB1" w:rsidR="007236C5" w:rsidRDefault="007236C5" w:rsidP="007979F8"/>
    <w:p w14:paraId="1F60F7A5" w14:textId="66092D36" w:rsidR="007236C5" w:rsidRDefault="007236C5" w:rsidP="007979F8"/>
    <w:p w14:paraId="09185A45" w14:textId="064BC0E4" w:rsidR="007236C5" w:rsidRDefault="007236C5" w:rsidP="007979F8"/>
    <w:p w14:paraId="2333AAAB" w14:textId="102732AC" w:rsidR="007236C5" w:rsidRDefault="007236C5" w:rsidP="007979F8"/>
    <w:p w14:paraId="4ACFAE13" w14:textId="1C55F495" w:rsidR="007236C5" w:rsidRDefault="007236C5" w:rsidP="007979F8"/>
    <w:p w14:paraId="0872C971" w14:textId="77777777" w:rsidR="00BC079C" w:rsidRDefault="00BC079C" w:rsidP="007979F8"/>
    <w:p w14:paraId="2E1406B0" w14:textId="6B5DCC48" w:rsidR="007236C5" w:rsidRPr="00F04939" w:rsidRDefault="007236C5" w:rsidP="007979F8">
      <w:pPr>
        <w:rPr>
          <w:sz w:val="36"/>
          <w:szCs w:val="36"/>
        </w:rPr>
      </w:pPr>
      <w:r w:rsidRPr="00F04939">
        <w:rPr>
          <w:sz w:val="36"/>
          <w:szCs w:val="36"/>
        </w:rPr>
        <w:t>Theater</w:t>
      </w:r>
    </w:p>
    <w:p w14:paraId="4C075428" w14:textId="3BCD5BD2" w:rsidR="007236C5" w:rsidRDefault="007236C5" w:rsidP="007979F8">
      <w:r>
        <w:t>API Call</w:t>
      </w:r>
      <w:r w:rsidR="00902B4C">
        <w:t>s</w:t>
      </w:r>
      <w:r>
        <w:t>:</w:t>
      </w:r>
    </w:p>
    <w:p w14:paraId="3C49AF6F" w14:textId="75EA7FA5" w:rsidR="00311B4C" w:rsidRDefault="007236C5" w:rsidP="007979F8">
      <w:r>
        <w:t>Play Video (GET) – api/content/play/:</w:t>
      </w:r>
      <w:r w:rsidR="00311B4C">
        <w:t>videoid</w:t>
      </w:r>
    </w:p>
    <w:p w14:paraId="365803B2" w14:textId="6A8AEB4D" w:rsidR="00311B4C" w:rsidRDefault="00311B4C" w:rsidP="007979F8">
      <w:r>
        <w:t>Discover/Recommended Videos (GET) – api/content/discover</w:t>
      </w:r>
    </w:p>
    <w:p w14:paraId="6E71D7B7" w14:textId="46CD1FEF" w:rsidR="00311B4C" w:rsidRDefault="00311B4C" w:rsidP="007979F8">
      <w:r>
        <w:t>Watchlist (GET) – api/content/</w:t>
      </w:r>
      <w:proofErr w:type="spellStart"/>
      <w:r>
        <w:t>mywatchlist</w:t>
      </w:r>
      <w:proofErr w:type="spellEnd"/>
    </w:p>
    <w:p w14:paraId="464EDB9B" w14:textId="594C35A8" w:rsidR="00311B4C" w:rsidRDefault="00311B4C" w:rsidP="007979F8">
      <w:r>
        <w:t>Favorites (GET) – api/content/</w:t>
      </w:r>
      <w:proofErr w:type="spellStart"/>
      <w:r>
        <w:t>myfavorites</w:t>
      </w:r>
      <w:proofErr w:type="spellEnd"/>
    </w:p>
    <w:p w14:paraId="4F34F799" w14:textId="2915507A" w:rsidR="00311B4C" w:rsidRPr="00035ABA" w:rsidRDefault="00311B4C" w:rsidP="007979F8">
      <w:r w:rsidRPr="00035ABA">
        <w:t>Comments (GET) – api/content/comments/:videoid</w:t>
      </w:r>
    </w:p>
    <w:p w14:paraId="31BD2A71" w14:textId="0BB6B675" w:rsidR="00A02DC2" w:rsidRDefault="0076671F" w:rsidP="007979F8">
      <w:r w:rsidRPr="0076671F">
        <w:t>Video View C</w:t>
      </w:r>
      <w:r>
        <w:t>ount  (PATCH) – api/content/update-</w:t>
      </w:r>
      <w:proofErr w:type="spellStart"/>
      <w:r>
        <w:t>viewcount</w:t>
      </w:r>
      <w:proofErr w:type="spellEnd"/>
      <w:r>
        <w:t>/:video</w:t>
      </w:r>
      <w:r w:rsidR="009E7595">
        <w:t>i</w:t>
      </w:r>
      <w:r>
        <w:t>d</w:t>
      </w:r>
    </w:p>
    <w:p w14:paraId="60A2D05C" w14:textId="2F001B87" w:rsidR="00F40B52" w:rsidRDefault="00F40B52" w:rsidP="007979F8">
      <w:r>
        <w:t>Get Like Status (GET) –  api/content/</w:t>
      </w:r>
      <w:proofErr w:type="spellStart"/>
      <w:r>
        <w:t>mylikes</w:t>
      </w:r>
      <w:proofErr w:type="spellEnd"/>
      <w:r>
        <w:t>/:videoid/:</w:t>
      </w:r>
      <w:proofErr w:type="spellStart"/>
      <w:r>
        <w:t>userid</w:t>
      </w:r>
      <w:proofErr w:type="spellEnd"/>
    </w:p>
    <w:p w14:paraId="5194BB44" w14:textId="42DF8EA0" w:rsidR="00F40B52" w:rsidRDefault="00F40B52" w:rsidP="007979F8">
      <w:r>
        <w:t>Get Dislike Status (GET) – api/content/</w:t>
      </w:r>
      <w:proofErr w:type="spellStart"/>
      <w:r>
        <w:t>mydislikes</w:t>
      </w:r>
      <w:proofErr w:type="spellEnd"/>
      <w:r>
        <w:t>/:videoid/:</w:t>
      </w:r>
      <w:proofErr w:type="spellStart"/>
      <w:r>
        <w:t>userid</w:t>
      </w:r>
      <w:proofErr w:type="spellEnd"/>
    </w:p>
    <w:p w14:paraId="156F6E9D" w14:textId="23FA8B70" w:rsidR="004F6C3A" w:rsidRDefault="004F6C3A" w:rsidP="007979F8">
      <w:r>
        <w:t>Add to History (POST) – api/content/add/</w:t>
      </w:r>
      <w:proofErr w:type="spellStart"/>
      <w:r>
        <w:t>watchhistory</w:t>
      </w:r>
      <w:proofErr w:type="spellEnd"/>
    </w:p>
    <w:p w14:paraId="099FA609" w14:textId="77777777" w:rsidR="00F40B52" w:rsidRPr="0076671F" w:rsidRDefault="00F40B52" w:rsidP="007979F8"/>
    <w:p w14:paraId="593E4A6D" w14:textId="7DE64F62" w:rsidR="00311B4C" w:rsidRPr="0076671F" w:rsidRDefault="00311B4C" w:rsidP="007979F8">
      <w:r w:rsidRPr="0076671F">
        <w:t>Interactive Actions</w:t>
      </w:r>
    </w:p>
    <w:p w14:paraId="078068BA" w14:textId="117140E2" w:rsidR="00025B6F" w:rsidRDefault="00025B6F" w:rsidP="007979F8">
      <w:r w:rsidRPr="00025B6F">
        <w:t>Like Video (P</w:t>
      </w:r>
      <w:r>
        <w:t>OST) – api/content/</w:t>
      </w:r>
      <w:r w:rsidR="00DA469F">
        <w:t>like-video/:videoid</w:t>
      </w:r>
    </w:p>
    <w:p w14:paraId="23F52431" w14:textId="402FE024" w:rsidR="00DA469F" w:rsidRPr="00025B6F" w:rsidRDefault="00DA469F" w:rsidP="007979F8">
      <w:r>
        <w:t>Dislike Video (POST) – api/content/dislike-video/:videoid</w:t>
      </w:r>
    </w:p>
    <w:p w14:paraId="02028AF2" w14:textId="3935348A" w:rsidR="00DA469F" w:rsidRDefault="00311B4C" w:rsidP="00311B4C">
      <w:r>
        <w:t xml:space="preserve">Add to Watch List (POST) </w:t>
      </w:r>
      <w:r w:rsidR="00025B6F">
        <w:t>–</w:t>
      </w:r>
      <w:r>
        <w:t xml:space="preserve"> </w:t>
      </w:r>
      <w:r w:rsidR="00025B6F">
        <w:t>api/content</w:t>
      </w:r>
      <w:r>
        <w:t>/add/watchlist-video</w:t>
      </w:r>
    </w:p>
    <w:p w14:paraId="68E36E1B" w14:textId="678729ED" w:rsidR="00311B4C" w:rsidRDefault="00311B4C" w:rsidP="00311B4C">
      <w:r>
        <w:t xml:space="preserve">Add to Favorites (POST) – </w:t>
      </w:r>
      <w:r w:rsidR="00025B6F">
        <w:t xml:space="preserve">api/content </w:t>
      </w:r>
      <w:r>
        <w:t>/add/favorite-video</w:t>
      </w:r>
    </w:p>
    <w:p w14:paraId="7E899731" w14:textId="4C2DDCB1" w:rsidR="00DA469F" w:rsidRDefault="00DA469F" w:rsidP="00311B4C">
      <w:r w:rsidRPr="00DA469F">
        <w:t>Flag Video (POST) – api/content/flag-video/ :</w:t>
      </w:r>
      <w:r w:rsidR="00786176">
        <w:t>video</w:t>
      </w:r>
      <w:r w:rsidR="004B2624">
        <w:t>id</w:t>
      </w:r>
    </w:p>
    <w:p w14:paraId="57B1D12F" w14:textId="343254F0" w:rsidR="00786176" w:rsidRDefault="00786176" w:rsidP="00311B4C">
      <w:r w:rsidRPr="00786176">
        <w:t>Add Comment (POST) – api/content/new-co</w:t>
      </w:r>
      <w:r>
        <w:t>mment</w:t>
      </w:r>
    </w:p>
    <w:p w14:paraId="071BE477" w14:textId="473700C7" w:rsidR="00786176" w:rsidRDefault="00786176" w:rsidP="00786176">
      <w:r>
        <w:t>Edit</w:t>
      </w:r>
      <w:r w:rsidRPr="00786176">
        <w:t xml:space="preserve"> Comment (P</w:t>
      </w:r>
      <w:r>
        <w:t>ATCH</w:t>
      </w:r>
      <w:r w:rsidRPr="00786176">
        <w:t>) – api/content/</w:t>
      </w:r>
      <w:r>
        <w:t>edit</w:t>
      </w:r>
      <w:r w:rsidRPr="00786176">
        <w:t>-co</w:t>
      </w:r>
      <w:r>
        <w:t>mment/:commentid</w:t>
      </w:r>
    </w:p>
    <w:p w14:paraId="4E6AA8AD" w14:textId="16F23C0D" w:rsidR="00786176" w:rsidRDefault="00786176" w:rsidP="00786176">
      <w:r>
        <w:t>Delete</w:t>
      </w:r>
      <w:r w:rsidRPr="00786176">
        <w:t xml:space="preserve"> Comment (</w:t>
      </w:r>
      <w:r>
        <w:t>DELETE</w:t>
      </w:r>
      <w:r w:rsidRPr="00786176">
        <w:t>) – api/content/</w:t>
      </w:r>
      <w:r>
        <w:t>delete</w:t>
      </w:r>
      <w:r w:rsidRPr="00786176">
        <w:t>-co</w:t>
      </w:r>
      <w:r>
        <w:t>mment/:</w:t>
      </w:r>
      <w:r w:rsidR="00BA7A70">
        <w:t>comment</w:t>
      </w:r>
      <w:r w:rsidR="004B2624">
        <w:t>id</w:t>
      </w:r>
    </w:p>
    <w:p w14:paraId="6F936752" w14:textId="29459EC2" w:rsidR="00BA7A70" w:rsidRDefault="00BA7A70" w:rsidP="00786176">
      <w:r w:rsidRPr="0076671F">
        <w:t>Flag Comment (PATCH) – api/content/flag-comment/ :</w:t>
      </w:r>
      <w:r w:rsidR="009E7595">
        <w:t>commented</w:t>
      </w:r>
    </w:p>
    <w:p w14:paraId="55F03F41" w14:textId="6EE840EE" w:rsidR="009E7595" w:rsidRDefault="009E7595" w:rsidP="00786176"/>
    <w:p w14:paraId="5F0FDD1A" w14:textId="0B0B564B" w:rsidR="009E7595" w:rsidRDefault="009E7595" w:rsidP="00786176">
      <w:r>
        <w:t xml:space="preserve">FUNCTIONAL RISK/ISSUE: </w:t>
      </w:r>
    </w:p>
    <w:p w14:paraId="05272A69" w14:textId="01E39540" w:rsidR="007236C5" w:rsidRPr="0076671F" w:rsidRDefault="009E7595" w:rsidP="007979F8">
      <w:r>
        <w:t>Like/Dislike doesn’t always show color change on icon, indicating the user’s like or dislike status.</w:t>
      </w:r>
    </w:p>
    <w:p w14:paraId="0EA3833D" w14:textId="590EAF9F" w:rsidR="007236C5" w:rsidRDefault="007236C5" w:rsidP="007979F8">
      <w:r>
        <w:rPr>
          <w:noProof/>
        </w:rPr>
        <w:lastRenderedPageBreak/>
        <w:drawing>
          <wp:inline distT="0" distB="0" distL="0" distR="0" wp14:anchorId="237457E8" wp14:editId="2E5B1481">
            <wp:extent cx="9601200" cy="4900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8269" w14:textId="77777777" w:rsidR="00F40B52" w:rsidRDefault="00F40B52" w:rsidP="007979F8"/>
    <w:p w14:paraId="3473CA58" w14:textId="77777777" w:rsidR="00F40B52" w:rsidRDefault="00F40B52" w:rsidP="007979F8"/>
    <w:p w14:paraId="33028A5D" w14:textId="77777777" w:rsidR="00F40B52" w:rsidRDefault="00F40B52" w:rsidP="007979F8"/>
    <w:p w14:paraId="4D4BF0B0" w14:textId="77777777" w:rsidR="00F40B52" w:rsidRDefault="00F40B52" w:rsidP="007979F8"/>
    <w:p w14:paraId="1E590A51" w14:textId="77777777" w:rsidR="00F40B52" w:rsidRDefault="00F40B52" w:rsidP="007979F8"/>
    <w:p w14:paraId="2C51E46A" w14:textId="77777777" w:rsidR="00F40B52" w:rsidRDefault="00F40B52" w:rsidP="007979F8"/>
    <w:p w14:paraId="14BF4744" w14:textId="77777777" w:rsidR="00F40B52" w:rsidRDefault="00F40B52" w:rsidP="007979F8"/>
    <w:p w14:paraId="56A79D69" w14:textId="77777777" w:rsidR="00F40B52" w:rsidRDefault="00F40B52" w:rsidP="007979F8"/>
    <w:p w14:paraId="20E21C71" w14:textId="77777777" w:rsidR="00F40B52" w:rsidRDefault="00F40B52" w:rsidP="007979F8"/>
    <w:p w14:paraId="0191C6C9" w14:textId="77777777" w:rsidR="00F40B52" w:rsidRDefault="00F40B52" w:rsidP="007979F8"/>
    <w:p w14:paraId="68406809" w14:textId="77777777" w:rsidR="00F40B52" w:rsidRDefault="00F40B52" w:rsidP="007979F8"/>
    <w:p w14:paraId="0ABD8BFE" w14:textId="77777777" w:rsidR="00F40B52" w:rsidRDefault="00F40B52" w:rsidP="007979F8"/>
    <w:p w14:paraId="1AAF9DE5" w14:textId="77777777" w:rsidR="00F40B52" w:rsidRDefault="00F40B52" w:rsidP="007979F8"/>
    <w:p w14:paraId="3807D7F8" w14:textId="77777777" w:rsidR="00F40B52" w:rsidRDefault="00F40B52" w:rsidP="007979F8"/>
    <w:p w14:paraId="186037A1" w14:textId="77777777" w:rsidR="00F40B52" w:rsidRDefault="00F40B52" w:rsidP="007979F8"/>
    <w:p w14:paraId="273DE68C" w14:textId="77777777" w:rsidR="00F40B52" w:rsidRDefault="00F40B52" w:rsidP="007979F8"/>
    <w:p w14:paraId="14B68837" w14:textId="77777777" w:rsidR="00F40B52" w:rsidRDefault="00F40B52" w:rsidP="007979F8"/>
    <w:p w14:paraId="0DED7003" w14:textId="77777777" w:rsidR="00F40B52" w:rsidRDefault="00F40B52" w:rsidP="007979F8"/>
    <w:p w14:paraId="2E3CE3C1" w14:textId="77777777" w:rsidR="00F40B52" w:rsidRDefault="00F40B52" w:rsidP="007979F8"/>
    <w:p w14:paraId="482FAEC6" w14:textId="77777777" w:rsidR="00F40B52" w:rsidRDefault="00F40B52" w:rsidP="007979F8"/>
    <w:p w14:paraId="7BFB4957" w14:textId="77777777" w:rsidR="00F40B52" w:rsidRDefault="00F40B52" w:rsidP="007979F8"/>
    <w:p w14:paraId="22AA49A9" w14:textId="77777777" w:rsidR="00F40B52" w:rsidRDefault="00F40B52" w:rsidP="007979F8"/>
    <w:p w14:paraId="5AA0ACBA" w14:textId="458F8A1F" w:rsidR="007236C5" w:rsidRDefault="007738A6" w:rsidP="007979F8">
      <w:r>
        <w:lastRenderedPageBreak/>
        <w:t>MARKETPLACE</w:t>
      </w:r>
    </w:p>
    <w:p w14:paraId="2EB2914B" w14:textId="137CAF68" w:rsidR="007645D2" w:rsidRDefault="007645D2" w:rsidP="007979F8"/>
    <w:p w14:paraId="3161F55C" w14:textId="252F3D53" w:rsidR="007645D2" w:rsidRDefault="00957EF2" w:rsidP="007979F8">
      <w:r>
        <w:t>The marketplace is the hub for merchandise to be sold directly to consumers.</w:t>
      </w:r>
    </w:p>
    <w:p w14:paraId="205071CB" w14:textId="5FC3DC9B" w:rsidR="00957EF2" w:rsidRDefault="00957EF2" w:rsidP="007979F8">
      <w:r>
        <w:t>Left Pane</w:t>
      </w:r>
    </w:p>
    <w:p w14:paraId="414818BE" w14:textId="77777777" w:rsidR="00957EF2" w:rsidRDefault="00957EF2" w:rsidP="00957EF2">
      <w:r>
        <w:t>Menu:</w:t>
      </w:r>
    </w:p>
    <w:p w14:paraId="05EA0DB7" w14:textId="43C40465" w:rsidR="00957EF2" w:rsidRDefault="00957EF2" w:rsidP="00957EF2">
      <w:pPr>
        <w:pStyle w:val="ListParagraph"/>
        <w:numPr>
          <w:ilvl w:val="0"/>
          <w:numId w:val="3"/>
        </w:numPr>
      </w:pPr>
      <w:r>
        <w:t>The ‘Marketplace’ menu option allows for randomized items listed for sale by vendor.</w:t>
      </w:r>
    </w:p>
    <w:p w14:paraId="7F1CCD0A" w14:textId="0714EF30" w:rsidR="00957EF2" w:rsidRDefault="00957EF2" w:rsidP="00957EF2">
      <w:pPr>
        <w:pStyle w:val="ListParagraph"/>
        <w:numPr>
          <w:ilvl w:val="0"/>
          <w:numId w:val="3"/>
        </w:numPr>
      </w:pPr>
      <w:r>
        <w:t>The ‘Order History menu option list a history of previously purchased items from user.</w:t>
      </w:r>
    </w:p>
    <w:p w14:paraId="0EF2F53E" w14:textId="7F3AAE36" w:rsidR="00957EF2" w:rsidRDefault="00957EF2" w:rsidP="00957EF2">
      <w:pPr>
        <w:pStyle w:val="ListParagraph"/>
        <w:numPr>
          <w:ilvl w:val="0"/>
          <w:numId w:val="3"/>
        </w:numPr>
      </w:pPr>
      <w:r>
        <w:t>The ‘My Shop’ option displays merchandise that a user has listed as a sale item.</w:t>
      </w:r>
      <w:r w:rsidR="00824268">
        <w:t xml:space="preserve"> (Only available if user is a verified vendor)</w:t>
      </w:r>
    </w:p>
    <w:p w14:paraId="19B701B3" w14:textId="55538721" w:rsidR="00957EF2" w:rsidRDefault="00957EF2" w:rsidP="00957EF2">
      <w:pPr>
        <w:pStyle w:val="ListParagraph"/>
        <w:numPr>
          <w:ilvl w:val="0"/>
          <w:numId w:val="3"/>
        </w:numPr>
      </w:pPr>
      <w:r>
        <w:t xml:space="preserve">‘My Customer Orders’ menu option displays a table with a list of orders made by consumers from the users shop. </w:t>
      </w:r>
      <w:r w:rsidR="00824268">
        <w:t xml:space="preserve"> (Only available if user is a verified vendor)</w:t>
      </w:r>
    </w:p>
    <w:p w14:paraId="63ACA7F0" w14:textId="77777777" w:rsidR="00957EF2" w:rsidRDefault="00957EF2" w:rsidP="00957EF2">
      <w:r>
        <w:t>Category:</w:t>
      </w:r>
    </w:p>
    <w:p w14:paraId="71B37DE6" w14:textId="18627AD6" w:rsidR="00957EF2" w:rsidRDefault="00957EF2" w:rsidP="00957EF2">
      <w:pPr>
        <w:pStyle w:val="ListParagraph"/>
        <w:numPr>
          <w:ilvl w:val="0"/>
          <w:numId w:val="4"/>
        </w:numPr>
      </w:pPr>
      <w:r>
        <w:t>The ‘Apparel’ section list any merchandise categorized as Apparel.</w:t>
      </w:r>
    </w:p>
    <w:p w14:paraId="0DF1C6FC" w14:textId="32911FC3" w:rsidR="00957EF2" w:rsidRDefault="00957EF2" w:rsidP="00957EF2">
      <w:pPr>
        <w:pStyle w:val="ListParagraph"/>
        <w:numPr>
          <w:ilvl w:val="0"/>
          <w:numId w:val="4"/>
        </w:numPr>
      </w:pPr>
      <w:r>
        <w:t xml:space="preserve">The ‘Accessories’ section list any merchandise categorized as Accessories. </w:t>
      </w:r>
    </w:p>
    <w:p w14:paraId="0F6B70B7" w14:textId="005D7376" w:rsidR="00957EF2" w:rsidRDefault="00957EF2" w:rsidP="00957EF2">
      <w:pPr>
        <w:pStyle w:val="ListParagraph"/>
        <w:numPr>
          <w:ilvl w:val="0"/>
          <w:numId w:val="4"/>
        </w:numPr>
      </w:pPr>
      <w:r>
        <w:t xml:space="preserve">The ‘Jewelry’ section </w:t>
      </w:r>
      <w:r w:rsidR="00824268">
        <w:t>list any merchandise categorized as Jewelry</w:t>
      </w:r>
    </w:p>
    <w:p w14:paraId="27CFD4AE" w14:textId="031C8867" w:rsidR="00957EF2" w:rsidRDefault="00957EF2" w:rsidP="00957EF2">
      <w:pPr>
        <w:pStyle w:val="ListParagraph"/>
        <w:numPr>
          <w:ilvl w:val="0"/>
          <w:numId w:val="4"/>
        </w:numPr>
      </w:pPr>
      <w:r>
        <w:t>The ‘</w:t>
      </w:r>
      <w:r w:rsidR="00824268">
        <w:t>Electronics</w:t>
      </w:r>
      <w:r>
        <w:t xml:space="preserve">’ section </w:t>
      </w:r>
      <w:r w:rsidR="00824268">
        <w:t>list any merchandise categorized as Electronics</w:t>
      </w:r>
    </w:p>
    <w:p w14:paraId="78A98F29" w14:textId="34B5B7B2" w:rsidR="00824268" w:rsidRDefault="00824268" w:rsidP="00824268"/>
    <w:p w14:paraId="3A54FA16" w14:textId="339A20B7" w:rsidR="00824268" w:rsidRDefault="00824268" w:rsidP="00824268">
      <w:r>
        <w:t>Right Pane:</w:t>
      </w:r>
    </w:p>
    <w:p w14:paraId="3AE5D742" w14:textId="28DE685D" w:rsidR="00824268" w:rsidRDefault="00824268" w:rsidP="00824268">
      <w:r>
        <w:t>If user is a verified vendor they will see a link that takes them to the upload screen to upload new merchandise.</w:t>
      </w:r>
    </w:p>
    <w:p w14:paraId="77567AFE" w14:textId="4BB95FDA" w:rsidR="00824268" w:rsidRDefault="00824268" w:rsidP="00824268"/>
    <w:p w14:paraId="219F1885" w14:textId="2B2F760F" w:rsidR="00824268" w:rsidRDefault="00824268" w:rsidP="00824268">
      <w:r>
        <w:t>If user is not a verified vendor they will have the link to Complete Vendor Registration.</w:t>
      </w:r>
    </w:p>
    <w:p w14:paraId="5A8A6855" w14:textId="0AD160F8" w:rsidR="00AE5540" w:rsidRDefault="00AE5540" w:rsidP="007979F8"/>
    <w:p w14:paraId="1D81C6A3" w14:textId="77777777" w:rsidR="00AE5540" w:rsidRDefault="00AE5540" w:rsidP="007979F8"/>
    <w:p w14:paraId="5210F426" w14:textId="1F7A09C5" w:rsidR="007738A6" w:rsidRDefault="007738A6" w:rsidP="007979F8">
      <w:r>
        <w:rPr>
          <w:noProof/>
        </w:rPr>
        <w:drawing>
          <wp:inline distT="0" distB="0" distL="0" distR="0" wp14:anchorId="27D5913A" wp14:editId="654ECF51">
            <wp:extent cx="9601200" cy="484822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939B" w14:textId="77777777" w:rsidR="007236C5" w:rsidRDefault="007236C5" w:rsidP="007979F8"/>
    <w:p w14:paraId="3705A467" w14:textId="79292455" w:rsidR="007236C5" w:rsidRDefault="00824268" w:rsidP="007979F8">
      <w:r>
        <w:lastRenderedPageBreak/>
        <w:t>Marketplace (cont.)</w:t>
      </w:r>
    </w:p>
    <w:p w14:paraId="3A63C578" w14:textId="209B5859" w:rsidR="00824268" w:rsidRDefault="00824268" w:rsidP="007979F8"/>
    <w:p w14:paraId="02991A50" w14:textId="39B0BDA1" w:rsidR="00824268" w:rsidRDefault="00824268" w:rsidP="007979F8">
      <w:r>
        <w:t>API Calls</w:t>
      </w:r>
    </w:p>
    <w:p w14:paraId="1EBF3FE5" w14:textId="1BBF5364" w:rsidR="005B0520" w:rsidRDefault="005B0520" w:rsidP="005B0520">
      <w:r>
        <w:t>Get Products (GET) – api/marketplace/products</w:t>
      </w:r>
    </w:p>
    <w:p w14:paraId="15EED469" w14:textId="42FD340A" w:rsidR="005B0520" w:rsidRDefault="005B0520" w:rsidP="005B0520">
      <w:r>
        <w:t>Vendor Verification(GET) – api/marketplace/vendor-verified/:</w:t>
      </w:r>
      <w:proofErr w:type="spellStart"/>
      <w:r>
        <w:t>vendorid</w:t>
      </w:r>
      <w:proofErr w:type="spellEnd"/>
    </w:p>
    <w:p w14:paraId="3AD34FBB" w14:textId="4E188CD4" w:rsidR="005B0520" w:rsidRDefault="005B0520" w:rsidP="005B0520"/>
    <w:p w14:paraId="1EDF728A" w14:textId="7D39E395" w:rsidR="005B0520" w:rsidRDefault="005B0520" w:rsidP="005B0520"/>
    <w:p w14:paraId="30DCC7F6" w14:textId="3A21A1F4" w:rsidR="005B0520" w:rsidRDefault="005B0520" w:rsidP="005B0520">
      <w:r>
        <w:t>Interactive Calls</w:t>
      </w:r>
    </w:p>
    <w:p w14:paraId="13C83497" w14:textId="7E7DBCAC" w:rsidR="005B0520" w:rsidRDefault="005B0520" w:rsidP="005B0520">
      <w:r>
        <w:t>Get My Orders (Get) – api/marketplace/</w:t>
      </w:r>
      <w:proofErr w:type="spellStart"/>
      <w:r>
        <w:t>myorders</w:t>
      </w:r>
      <w:proofErr w:type="spellEnd"/>
      <w:r>
        <w:t>/:</w:t>
      </w:r>
      <w:proofErr w:type="spellStart"/>
      <w:r>
        <w:t>userid</w:t>
      </w:r>
      <w:proofErr w:type="spellEnd"/>
    </w:p>
    <w:p w14:paraId="5AA24807" w14:textId="4C2B8751" w:rsidR="005B0520" w:rsidRDefault="005B0520" w:rsidP="005B0520">
      <w:r>
        <w:t>Get My Products(Get)- api/marketplace/</w:t>
      </w:r>
      <w:proofErr w:type="spellStart"/>
      <w:r>
        <w:t>myshop</w:t>
      </w:r>
      <w:proofErr w:type="spellEnd"/>
      <w:r>
        <w:t>-products/:</w:t>
      </w:r>
      <w:proofErr w:type="spellStart"/>
      <w:r>
        <w:t>vendorid</w:t>
      </w:r>
      <w:proofErr w:type="spellEnd"/>
    </w:p>
    <w:p w14:paraId="22763811" w14:textId="0391FD35" w:rsidR="005B0520" w:rsidRDefault="005B0520" w:rsidP="005B0520">
      <w:r>
        <w:t>Get My Customer Orders (GET) – api/marketplace/</w:t>
      </w:r>
      <w:proofErr w:type="spellStart"/>
      <w:r>
        <w:t>myshop</w:t>
      </w:r>
      <w:proofErr w:type="spellEnd"/>
      <w:r>
        <w:t>-orders/:</w:t>
      </w:r>
      <w:proofErr w:type="spellStart"/>
      <w:r>
        <w:t>vendorid</w:t>
      </w:r>
      <w:proofErr w:type="spellEnd"/>
    </w:p>
    <w:p w14:paraId="5626995C" w14:textId="21D635CA" w:rsidR="005B0520" w:rsidRDefault="005B0520" w:rsidP="005B0520"/>
    <w:p w14:paraId="31DA5848" w14:textId="0965A6DE" w:rsidR="005B0520" w:rsidRDefault="005B0520" w:rsidP="005B0520">
      <w:r>
        <w:t>Search Shop(GET) – api/marketplace/search/:query</w:t>
      </w:r>
    </w:p>
    <w:p w14:paraId="3A8894A8" w14:textId="37180F77" w:rsidR="007236C5" w:rsidRDefault="005B0520" w:rsidP="007979F8">
      <w:r>
        <w:t>Apparel – api/marketplace/apparel</w:t>
      </w:r>
    </w:p>
    <w:p w14:paraId="31160958" w14:textId="2B03D3FD" w:rsidR="005B0520" w:rsidRDefault="005B0520" w:rsidP="007979F8">
      <w:r>
        <w:t>Jewelry – api/marketplace/jewelry</w:t>
      </w:r>
    </w:p>
    <w:p w14:paraId="4CE865A7" w14:textId="31CF15EA" w:rsidR="005B0520" w:rsidRDefault="005B0520" w:rsidP="007979F8">
      <w:r>
        <w:t>Electronics – api/marketplace/electronics</w:t>
      </w:r>
    </w:p>
    <w:p w14:paraId="70887C42" w14:textId="6CEF943D" w:rsidR="005B0520" w:rsidRDefault="00D9369C" w:rsidP="007979F8">
      <w:r>
        <w:t>Accessories</w:t>
      </w:r>
      <w:r w:rsidR="005B0520">
        <w:t xml:space="preserve"> – api/marketplace/accessories</w:t>
      </w:r>
    </w:p>
    <w:p w14:paraId="50D05D6B" w14:textId="649CC4E2" w:rsidR="0071146A" w:rsidRPr="00196704" w:rsidRDefault="0071146A" w:rsidP="007979F8">
      <w:pPr>
        <w:rPr>
          <w:lang w:val="fr-FR"/>
        </w:rPr>
      </w:pPr>
    </w:p>
    <w:p w14:paraId="6D3A0B55" w14:textId="66D1B808" w:rsidR="0071146A" w:rsidRPr="00196704" w:rsidRDefault="0071146A" w:rsidP="007979F8">
      <w:pPr>
        <w:rPr>
          <w:lang w:val="fr-FR"/>
        </w:rPr>
      </w:pPr>
    </w:p>
    <w:p w14:paraId="168E0A5D" w14:textId="62304423" w:rsidR="0071146A" w:rsidRPr="00196704" w:rsidRDefault="0071146A" w:rsidP="007979F8">
      <w:pPr>
        <w:rPr>
          <w:lang w:val="fr-FR"/>
        </w:rPr>
      </w:pPr>
    </w:p>
    <w:p w14:paraId="70B2CEF3" w14:textId="16BA311F" w:rsidR="0071146A" w:rsidRPr="00196704" w:rsidRDefault="0071146A" w:rsidP="007979F8">
      <w:pPr>
        <w:rPr>
          <w:lang w:val="fr-FR"/>
        </w:rPr>
      </w:pPr>
    </w:p>
    <w:p w14:paraId="7FFB3B03" w14:textId="6413F09A" w:rsidR="0071146A" w:rsidRPr="00196704" w:rsidRDefault="0071146A" w:rsidP="007979F8">
      <w:pPr>
        <w:rPr>
          <w:lang w:val="fr-FR"/>
        </w:rPr>
      </w:pPr>
    </w:p>
    <w:p w14:paraId="6C02305D" w14:textId="2B06599F" w:rsidR="0071146A" w:rsidRPr="00196704" w:rsidRDefault="0071146A" w:rsidP="007979F8">
      <w:pPr>
        <w:rPr>
          <w:lang w:val="fr-FR"/>
        </w:rPr>
      </w:pPr>
    </w:p>
    <w:p w14:paraId="2DA8E9BA" w14:textId="441B4A8E" w:rsidR="0071146A" w:rsidRPr="00196704" w:rsidRDefault="0071146A" w:rsidP="007979F8">
      <w:pPr>
        <w:rPr>
          <w:lang w:val="fr-FR"/>
        </w:rPr>
      </w:pPr>
    </w:p>
    <w:p w14:paraId="6607F616" w14:textId="5A78954A" w:rsidR="0071146A" w:rsidRPr="00196704" w:rsidRDefault="0071146A" w:rsidP="007979F8">
      <w:pPr>
        <w:rPr>
          <w:lang w:val="fr-FR"/>
        </w:rPr>
      </w:pPr>
    </w:p>
    <w:p w14:paraId="5F0415EB" w14:textId="3AC9B0A3" w:rsidR="0071146A" w:rsidRPr="00196704" w:rsidRDefault="0071146A" w:rsidP="007979F8">
      <w:pPr>
        <w:rPr>
          <w:lang w:val="fr-FR"/>
        </w:rPr>
      </w:pPr>
    </w:p>
    <w:p w14:paraId="668A3601" w14:textId="5F46A791" w:rsidR="0071146A" w:rsidRPr="00196704" w:rsidRDefault="0071146A" w:rsidP="007979F8">
      <w:pPr>
        <w:rPr>
          <w:lang w:val="fr-FR"/>
        </w:rPr>
      </w:pPr>
    </w:p>
    <w:p w14:paraId="34975266" w14:textId="2C40DC09" w:rsidR="0071146A" w:rsidRPr="00196704" w:rsidRDefault="0071146A" w:rsidP="007979F8">
      <w:pPr>
        <w:rPr>
          <w:lang w:val="fr-FR"/>
        </w:rPr>
      </w:pPr>
    </w:p>
    <w:p w14:paraId="4F461BF6" w14:textId="4FAB8C46" w:rsidR="0071146A" w:rsidRPr="00196704" w:rsidRDefault="0071146A" w:rsidP="007979F8">
      <w:pPr>
        <w:rPr>
          <w:lang w:val="fr-FR"/>
        </w:rPr>
      </w:pPr>
    </w:p>
    <w:p w14:paraId="03314674" w14:textId="14688EA2" w:rsidR="0071146A" w:rsidRPr="00196704" w:rsidRDefault="0071146A" w:rsidP="007979F8">
      <w:pPr>
        <w:rPr>
          <w:lang w:val="fr-FR"/>
        </w:rPr>
      </w:pPr>
    </w:p>
    <w:p w14:paraId="0A34A311" w14:textId="20606EDC" w:rsidR="0071146A" w:rsidRPr="00196704" w:rsidRDefault="0071146A" w:rsidP="007979F8">
      <w:pPr>
        <w:rPr>
          <w:lang w:val="fr-FR"/>
        </w:rPr>
      </w:pPr>
    </w:p>
    <w:p w14:paraId="2E89C3CB" w14:textId="7628FC5D" w:rsidR="0071146A" w:rsidRPr="00196704" w:rsidRDefault="0071146A" w:rsidP="007979F8">
      <w:pPr>
        <w:rPr>
          <w:lang w:val="fr-FR"/>
        </w:rPr>
      </w:pPr>
    </w:p>
    <w:p w14:paraId="1D666FC7" w14:textId="7DDADFA9" w:rsidR="0071146A" w:rsidRPr="00196704" w:rsidRDefault="0071146A" w:rsidP="007979F8">
      <w:pPr>
        <w:rPr>
          <w:lang w:val="fr-FR"/>
        </w:rPr>
      </w:pPr>
    </w:p>
    <w:p w14:paraId="50C34357" w14:textId="6DFB3EA3" w:rsidR="0071146A" w:rsidRPr="00196704" w:rsidRDefault="0071146A" w:rsidP="007979F8">
      <w:pPr>
        <w:rPr>
          <w:lang w:val="fr-FR"/>
        </w:rPr>
      </w:pPr>
    </w:p>
    <w:p w14:paraId="5814AF7D" w14:textId="77777777" w:rsidR="0059759C" w:rsidRDefault="0059759C" w:rsidP="007979F8"/>
    <w:p w14:paraId="2670F627" w14:textId="77777777" w:rsidR="0059759C" w:rsidRDefault="0059759C" w:rsidP="007979F8"/>
    <w:p w14:paraId="5A9EF1D8" w14:textId="56A0067D" w:rsidR="0071146A" w:rsidRDefault="0071146A" w:rsidP="007979F8">
      <w:r>
        <w:lastRenderedPageBreak/>
        <w:t>Vendor Registration</w:t>
      </w:r>
    </w:p>
    <w:p w14:paraId="4BA767B7" w14:textId="7042C626" w:rsidR="0071146A" w:rsidRDefault="0071146A" w:rsidP="007979F8"/>
    <w:p w14:paraId="4CB88482" w14:textId="31CA2B8C" w:rsidR="0071146A" w:rsidRDefault="0071146A" w:rsidP="007979F8">
      <w:r>
        <w:t>Once both steps are completed the user is directed to the registration complete page</w:t>
      </w:r>
      <w:r w:rsidR="00CB1560">
        <w:t>.</w:t>
      </w:r>
    </w:p>
    <w:p w14:paraId="6E77B385" w14:textId="012EE1E4" w:rsidR="0071146A" w:rsidRDefault="0071146A" w:rsidP="007979F8"/>
    <w:p w14:paraId="7E9CA2F1" w14:textId="0ADCAF82" w:rsidR="0071146A" w:rsidRDefault="0071146A" w:rsidP="007979F8">
      <w:r>
        <w:t>API Calls:</w:t>
      </w:r>
    </w:p>
    <w:p w14:paraId="4F45CD51" w14:textId="43E27404" w:rsidR="0071146A" w:rsidRDefault="0071146A" w:rsidP="007979F8"/>
    <w:p w14:paraId="661F9456" w14:textId="13C82884" w:rsidR="0071146A" w:rsidRDefault="0071146A" w:rsidP="007979F8">
      <w:r>
        <w:t>Stripe Onboarding  - api/marketplace/onboarding</w:t>
      </w:r>
    </w:p>
    <w:p w14:paraId="00C71078" w14:textId="6FCF8E21" w:rsidR="0071146A" w:rsidRDefault="0071146A" w:rsidP="007979F8"/>
    <w:p w14:paraId="088C6D39" w14:textId="2D9FE89B" w:rsidR="0071146A" w:rsidRDefault="0071146A" w:rsidP="007979F8">
      <w:r>
        <w:t>Subscribe – api /marketplace/vendor-subscription</w:t>
      </w:r>
    </w:p>
    <w:p w14:paraId="0CF55460" w14:textId="33F571E7" w:rsidR="0071146A" w:rsidRDefault="0071146A" w:rsidP="007979F8">
      <w:r>
        <w:rPr>
          <w:noProof/>
        </w:rPr>
        <w:drawing>
          <wp:inline distT="0" distB="0" distL="0" distR="0" wp14:anchorId="20D52925" wp14:editId="399A9E94">
            <wp:extent cx="9601200" cy="54013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6ECD" w14:textId="52EA9E0A" w:rsidR="00CB1560" w:rsidRDefault="00CB1560" w:rsidP="007979F8"/>
    <w:p w14:paraId="30EE3EE6" w14:textId="736C1484" w:rsidR="00CB1560" w:rsidRDefault="00CB1560" w:rsidP="007979F8">
      <w:r>
        <w:t>Registration Complete:</w:t>
      </w:r>
    </w:p>
    <w:p w14:paraId="145BF7C7" w14:textId="03ED6294" w:rsidR="00CB1560" w:rsidRDefault="00CB1560" w:rsidP="007979F8">
      <w:r>
        <w:t>API Calls:</w:t>
      </w:r>
      <w:r w:rsidR="00AB0011">
        <w:t xml:space="preserve"> Setting Flags</w:t>
      </w:r>
    </w:p>
    <w:p w14:paraId="672153BA" w14:textId="0495F70B" w:rsidR="00CB1560" w:rsidRDefault="00CB1560" w:rsidP="007979F8"/>
    <w:p w14:paraId="083306C4" w14:textId="7284EE68" w:rsidR="00CB1560" w:rsidRDefault="00CB1560" w:rsidP="007979F8">
      <w:r>
        <w:t>Registered Vendor (PATCH) – api/users/vendor-subscription-update/:</w:t>
      </w:r>
      <w:proofErr w:type="spellStart"/>
      <w:r>
        <w:t>userid</w:t>
      </w:r>
      <w:proofErr w:type="spellEnd"/>
    </w:p>
    <w:p w14:paraId="64AD803B" w14:textId="28AB4C09" w:rsidR="00CB1560" w:rsidRDefault="00CB1560" w:rsidP="007979F8">
      <w:r>
        <w:t>Registered Vendor (PATCH) – api/users/vendor-registration/:</w:t>
      </w:r>
      <w:proofErr w:type="spellStart"/>
      <w:r>
        <w:t>vendorid</w:t>
      </w:r>
      <w:proofErr w:type="spellEnd"/>
    </w:p>
    <w:p w14:paraId="4E90C5F7" w14:textId="77777777" w:rsidR="00CB1560" w:rsidRDefault="00CB1560" w:rsidP="007979F8"/>
    <w:p w14:paraId="2BE240CD" w14:textId="78049945" w:rsidR="00CB1560" w:rsidRDefault="00CB1560" w:rsidP="007979F8"/>
    <w:p w14:paraId="6378EAB2" w14:textId="30D0879B" w:rsidR="00472D56" w:rsidRDefault="00472D56" w:rsidP="007979F8"/>
    <w:p w14:paraId="4AEF1016" w14:textId="50490078" w:rsidR="00472D56" w:rsidRDefault="00472D56" w:rsidP="007979F8"/>
    <w:p w14:paraId="1BA3EBB0" w14:textId="7A958E95" w:rsidR="00472D56" w:rsidRDefault="00472D56" w:rsidP="007979F8"/>
    <w:p w14:paraId="568BED8D" w14:textId="51252B24" w:rsidR="00472D56" w:rsidRDefault="00472D56" w:rsidP="007979F8"/>
    <w:p w14:paraId="19F4D3A8" w14:textId="022658A0" w:rsidR="00472D56" w:rsidRDefault="00472D56" w:rsidP="007979F8">
      <w:r>
        <w:lastRenderedPageBreak/>
        <w:t>Upload New Product</w:t>
      </w:r>
    </w:p>
    <w:p w14:paraId="1422A11C" w14:textId="375C87A1" w:rsidR="00472D56" w:rsidRDefault="00375381" w:rsidP="007979F8">
      <w:r>
        <w:t>User uploads new products/merchandise from to marketplace.</w:t>
      </w:r>
    </w:p>
    <w:p w14:paraId="73CBEFD2" w14:textId="337613BB" w:rsidR="00375381" w:rsidRDefault="00375381" w:rsidP="007979F8">
      <w:r>
        <w:t>API Call:</w:t>
      </w:r>
    </w:p>
    <w:p w14:paraId="53DFADE5" w14:textId="1AC2AC95" w:rsidR="00375381" w:rsidRDefault="00375381" w:rsidP="007979F8">
      <w:r>
        <w:t>Upload (POST) – api/marketplace/new-product</w:t>
      </w:r>
    </w:p>
    <w:p w14:paraId="70B08A59" w14:textId="3FB873BD" w:rsidR="00472D56" w:rsidRDefault="00472D56" w:rsidP="007979F8"/>
    <w:p w14:paraId="223CF9CC" w14:textId="327C28C8" w:rsidR="00472D56" w:rsidRDefault="00472D56" w:rsidP="007979F8">
      <w:r>
        <w:rPr>
          <w:noProof/>
        </w:rPr>
        <w:drawing>
          <wp:inline distT="0" distB="0" distL="0" distR="0" wp14:anchorId="77B2B241" wp14:editId="4FD17B83">
            <wp:extent cx="9601200" cy="512889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527A" w14:textId="78A9F9A5" w:rsidR="00472D56" w:rsidRDefault="00472D56" w:rsidP="007979F8"/>
    <w:p w14:paraId="2BDB1B4A" w14:textId="4A394723" w:rsidR="00472D56" w:rsidRDefault="00472D56" w:rsidP="007979F8">
      <w:r>
        <w:rPr>
          <w:noProof/>
        </w:rPr>
        <w:drawing>
          <wp:inline distT="0" distB="0" distL="0" distR="0" wp14:anchorId="126AD6BF" wp14:editId="3EDAAAA1">
            <wp:extent cx="9601200" cy="5196840"/>
            <wp:effectExtent l="0" t="0" r="0" b="381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9E5E" w14:textId="29C9C629" w:rsidR="00472D56" w:rsidRDefault="00472D56" w:rsidP="007979F8"/>
    <w:p w14:paraId="3CC3E0F8" w14:textId="3CB14084" w:rsidR="00AC2F7D" w:rsidRDefault="00AC2F7D" w:rsidP="007979F8">
      <w:r>
        <w:lastRenderedPageBreak/>
        <w:t>PRODUCT DETAILS/CHECKOUT</w:t>
      </w:r>
    </w:p>
    <w:p w14:paraId="1DA6122E" w14:textId="7704DABF" w:rsidR="00AC2F7D" w:rsidRDefault="00AC2F7D" w:rsidP="007979F8"/>
    <w:p w14:paraId="1048C694" w14:textId="0B3E91E5" w:rsidR="00AC2F7D" w:rsidRDefault="00AC2F7D" w:rsidP="007979F8">
      <w:r>
        <w:t>Product page display the selected product details from the marketplace.</w:t>
      </w:r>
    </w:p>
    <w:p w14:paraId="7A6FBC01" w14:textId="2B8C6CF3" w:rsidR="00AC2F7D" w:rsidRDefault="00AC2F7D" w:rsidP="007979F8"/>
    <w:p w14:paraId="453C600C" w14:textId="370D88E0" w:rsidR="00AC2F7D" w:rsidRDefault="00AC2F7D" w:rsidP="007979F8">
      <w:r>
        <w:t>Users are able to make a single item purchase, which is linked to the vendors Stripe Account/store.</w:t>
      </w:r>
    </w:p>
    <w:p w14:paraId="1D48D431" w14:textId="0E0114F9" w:rsidR="00AC2F7D" w:rsidRDefault="00AC2F7D" w:rsidP="007979F8"/>
    <w:p w14:paraId="58E62914" w14:textId="444D86D6" w:rsidR="00AC2F7D" w:rsidRDefault="00AC2F7D" w:rsidP="007979F8">
      <w:r>
        <w:t>API Calls (GET) – api/marketplace/product-details/:productid</w:t>
      </w:r>
    </w:p>
    <w:p w14:paraId="6D3A9B27" w14:textId="7C5F1815" w:rsidR="00AC2F7D" w:rsidRDefault="00AC2F7D" w:rsidP="007979F8"/>
    <w:p w14:paraId="672BD3A4" w14:textId="78D5D87F" w:rsidR="00AC2F7D" w:rsidRDefault="00AC2F7D" w:rsidP="007979F8">
      <w:r>
        <w:t>Checkout Calls:</w:t>
      </w:r>
    </w:p>
    <w:p w14:paraId="7A99C98B" w14:textId="00ECB6D6" w:rsidR="00AC2F7D" w:rsidRDefault="00AC2F7D" w:rsidP="007979F8">
      <w:r>
        <w:t>Create Order (POST) – api/marketplace/new-order</w:t>
      </w:r>
    </w:p>
    <w:p w14:paraId="142EE026" w14:textId="2FD8CEB7" w:rsidR="00AC2F7D" w:rsidRDefault="00AC2F7D" w:rsidP="007979F8">
      <w:r>
        <w:t>Create Shop Order (POST) – api/marketplace/product-order</w:t>
      </w:r>
    </w:p>
    <w:p w14:paraId="2B7F12A8" w14:textId="691E8751" w:rsidR="00AC2F7D" w:rsidRDefault="00300BD0" w:rsidP="007979F8">
      <w:r>
        <w:t>Stripe(POST) – api/marketplace/stripe-checkout</w:t>
      </w:r>
    </w:p>
    <w:p w14:paraId="533A2363" w14:textId="786C7B8E" w:rsidR="00196704" w:rsidRDefault="00196704" w:rsidP="007979F8"/>
    <w:p w14:paraId="74CCFAAE" w14:textId="778842C6" w:rsidR="00196704" w:rsidRPr="00196704" w:rsidRDefault="00196704" w:rsidP="007979F8">
      <w:r w:rsidRPr="00196704">
        <w:t>New Sale Email (POST) – api/mailer/</w:t>
      </w:r>
      <w:proofErr w:type="spellStart"/>
      <w:r w:rsidRPr="00196704">
        <w:t>news</w:t>
      </w:r>
      <w:r>
        <w:t>ale</w:t>
      </w:r>
      <w:proofErr w:type="spellEnd"/>
      <w:r>
        <w:t>/marketplace/:email</w:t>
      </w:r>
    </w:p>
    <w:p w14:paraId="2DCEB650" w14:textId="6E34EBC2" w:rsidR="00AC2F7D" w:rsidRPr="00196704" w:rsidRDefault="00AC2F7D" w:rsidP="007979F8"/>
    <w:p w14:paraId="7F45635D" w14:textId="751821A9" w:rsidR="00AC2F7D" w:rsidRDefault="00AC2F7D" w:rsidP="007979F8">
      <w:r>
        <w:rPr>
          <w:noProof/>
        </w:rPr>
        <w:drawing>
          <wp:inline distT="0" distB="0" distL="0" distR="0" wp14:anchorId="73F4560A" wp14:editId="754EFDB6">
            <wp:extent cx="9601200" cy="4826000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3A6B" w14:textId="045DF59D" w:rsidR="00037D48" w:rsidRDefault="00037D48" w:rsidP="007979F8"/>
    <w:p w14:paraId="23A43A3D" w14:textId="6E5B0475" w:rsidR="00037D48" w:rsidRDefault="00037D48" w:rsidP="007979F8"/>
    <w:p w14:paraId="34C6F597" w14:textId="4FC869B6" w:rsidR="00037D48" w:rsidRDefault="00037D48" w:rsidP="007979F8"/>
    <w:p w14:paraId="568C4C60" w14:textId="5F5ACFDF" w:rsidR="00037D48" w:rsidRDefault="00037D48" w:rsidP="007979F8"/>
    <w:p w14:paraId="39E5856A" w14:textId="353C0076" w:rsidR="00037D48" w:rsidRDefault="00037D48" w:rsidP="007979F8"/>
    <w:p w14:paraId="59EA773F" w14:textId="12ED9790" w:rsidR="00037D48" w:rsidRDefault="00037D48" w:rsidP="007979F8"/>
    <w:p w14:paraId="3FDC2377" w14:textId="7B494FE3" w:rsidR="00037D48" w:rsidRDefault="00037D48" w:rsidP="007979F8"/>
    <w:p w14:paraId="468AB87E" w14:textId="52D48B85" w:rsidR="00037D48" w:rsidRDefault="00037D48" w:rsidP="007979F8"/>
    <w:p w14:paraId="3EF94DAD" w14:textId="7D25AFF3" w:rsidR="00037D48" w:rsidRDefault="00037D48" w:rsidP="007979F8"/>
    <w:p w14:paraId="29DBEFC5" w14:textId="758A2105" w:rsidR="00037D48" w:rsidRDefault="00037D48" w:rsidP="007979F8"/>
    <w:p w14:paraId="4F21AF75" w14:textId="6AAECBCC" w:rsidR="00037D48" w:rsidRDefault="00037D48" w:rsidP="007979F8">
      <w:r>
        <w:t>CHAT</w:t>
      </w:r>
    </w:p>
    <w:p w14:paraId="4ECD3776" w14:textId="5FBEE31D" w:rsidR="00037D48" w:rsidRDefault="00037D48" w:rsidP="007979F8">
      <w:r>
        <w:t>Chat is an avenue for users to connect with other users.</w:t>
      </w:r>
    </w:p>
    <w:p w14:paraId="391BCC24" w14:textId="2E0F78BF" w:rsidR="00037D48" w:rsidRDefault="00037D48" w:rsidP="007979F8">
      <w:r>
        <w:t>API Calls:</w:t>
      </w:r>
    </w:p>
    <w:p w14:paraId="2298022B" w14:textId="2A688BFF" w:rsidR="00037D48" w:rsidRDefault="00037D48" w:rsidP="007979F8">
      <w:r>
        <w:t>Conversations (GET) – api/chat/</w:t>
      </w:r>
      <w:proofErr w:type="spellStart"/>
      <w:r>
        <w:t>myconversations</w:t>
      </w:r>
      <w:proofErr w:type="spellEnd"/>
      <w:r>
        <w:t>/:</w:t>
      </w:r>
      <w:proofErr w:type="spellStart"/>
      <w:r>
        <w:t>userid</w:t>
      </w:r>
      <w:proofErr w:type="spellEnd"/>
    </w:p>
    <w:p w14:paraId="07CF7B06" w14:textId="683AC372" w:rsidR="00037D48" w:rsidRDefault="00037D48" w:rsidP="007979F8">
      <w:r>
        <w:t>Get Conversation Messages(GET) – api/chat/</w:t>
      </w:r>
      <w:proofErr w:type="spellStart"/>
      <w:r>
        <w:t>myconversation</w:t>
      </w:r>
      <w:proofErr w:type="spellEnd"/>
      <w:r>
        <w:t>-messages/:</w:t>
      </w:r>
      <w:proofErr w:type="spellStart"/>
      <w:r>
        <w:t>conversationid</w:t>
      </w:r>
      <w:proofErr w:type="spellEnd"/>
    </w:p>
    <w:p w14:paraId="3168DBE9" w14:textId="668D9810" w:rsidR="00037D48" w:rsidRDefault="00037D48" w:rsidP="007979F8">
      <w:r>
        <w:t>Get Users (GET) – api/users/usernames</w:t>
      </w:r>
    </w:p>
    <w:p w14:paraId="5CBC4F4E" w14:textId="3F3B3964" w:rsidR="00037D48" w:rsidRDefault="00037D48" w:rsidP="007979F8"/>
    <w:p w14:paraId="5E158F96" w14:textId="7C325AA9" w:rsidR="00037D48" w:rsidRDefault="00037D48" w:rsidP="007979F8"/>
    <w:p w14:paraId="32CCF830" w14:textId="54BCB045" w:rsidR="00037D48" w:rsidRDefault="00037D48" w:rsidP="007979F8">
      <w:r>
        <w:t>Interactive Calls:</w:t>
      </w:r>
    </w:p>
    <w:p w14:paraId="65C32540" w14:textId="3B96EF13" w:rsidR="00037D48" w:rsidRDefault="00037D48" w:rsidP="007979F8">
      <w:r>
        <w:t>New Conversation(POST) – api/chat/new-conversation</w:t>
      </w:r>
    </w:p>
    <w:p w14:paraId="285E84FE" w14:textId="11BF054B" w:rsidR="00037D48" w:rsidRDefault="00037D48" w:rsidP="007979F8">
      <w:r>
        <w:t>Check if Existing Conversation (GET) – api/chat/conversation-duplication-check/:</w:t>
      </w:r>
      <w:proofErr w:type="spellStart"/>
      <w:r>
        <w:t>receiverid</w:t>
      </w:r>
      <w:proofErr w:type="spellEnd"/>
      <w:r>
        <w:t>/:</w:t>
      </w:r>
      <w:proofErr w:type="spellStart"/>
      <w:r>
        <w:t>senderid</w:t>
      </w:r>
      <w:proofErr w:type="spellEnd"/>
    </w:p>
    <w:p w14:paraId="51E89FFB" w14:textId="610F7B06" w:rsidR="00037D48" w:rsidRDefault="00037D48" w:rsidP="007979F8">
      <w:r w:rsidRPr="00037D48">
        <w:t>New Message(POST) – api/chat/new-mess</w:t>
      </w:r>
      <w:r>
        <w:t>age</w:t>
      </w:r>
    </w:p>
    <w:p w14:paraId="29EF6D86" w14:textId="61496713" w:rsidR="00037D48" w:rsidRDefault="00037D48" w:rsidP="007979F8"/>
    <w:p w14:paraId="580422FC" w14:textId="2ABD889C" w:rsidR="00037D48" w:rsidRDefault="00037D48" w:rsidP="007979F8">
      <w:r>
        <w:t>Email:</w:t>
      </w:r>
    </w:p>
    <w:p w14:paraId="442E9EC4" w14:textId="313477C0" w:rsidR="00037D48" w:rsidRPr="00037D48" w:rsidRDefault="00037D48" w:rsidP="007979F8">
      <w:pPr>
        <w:rPr>
          <w:lang w:val="fr-FR"/>
        </w:rPr>
      </w:pPr>
      <w:r w:rsidRPr="00037D48">
        <w:rPr>
          <w:lang w:val="fr-FR"/>
        </w:rPr>
        <w:t>New Message Notification (POST) – api/ma</w:t>
      </w:r>
      <w:r>
        <w:rPr>
          <w:lang w:val="fr-FR"/>
        </w:rPr>
        <w:t>iler/new-message/ :email</w:t>
      </w:r>
    </w:p>
    <w:p w14:paraId="61D7AF2F" w14:textId="77777777" w:rsidR="00037D48" w:rsidRPr="00037D48" w:rsidRDefault="00037D48" w:rsidP="007979F8">
      <w:pPr>
        <w:rPr>
          <w:lang w:val="fr-FR"/>
        </w:rPr>
      </w:pPr>
    </w:p>
    <w:p w14:paraId="67DCC068" w14:textId="77777777" w:rsidR="00037D48" w:rsidRPr="00037D48" w:rsidRDefault="00037D48" w:rsidP="007979F8">
      <w:pPr>
        <w:rPr>
          <w:lang w:val="fr-FR"/>
        </w:rPr>
      </w:pPr>
    </w:p>
    <w:p w14:paraId="317DA3EE" w14:textId="06EB39AE" w:rsidR="00037D48" w:rsidRDefault="00037D48" w:rsidP="007979F8">
      <w:r>
        <w:rPr>
          <w:noProof/>
        </w:rPr>
        <w:drawing>
          <wp:inline distT="0" distB="0" distL="0" distR="0" wp14:anchorId="1EF75986" wp14:editId="0469D220">
            <wp:extent cx="9601200" cy="3765550"/>
            <wp:effectExtent l="0" t="0" r="0" b="6350"/>
            <wp:docPr id="10" name="Picture 10" descr="A picture containing text, electronics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night sky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818" w14:textId="57DBE6D1" w:rsidR="00A132A1" w:rsidRDefault="00A132A1" w:rsidP="007979F8"/>
    <w:p w14:paraId="2A32BF50" w14:textId="77E21C4D" w:rsidR="00A132A1" w:rsidRDefault="00A132A1" w:rsidP="007979F8"/>
    <w:p w14:paraId="3864B7AD" w14:textId="0AE72B83" w:rsidR="00A132A1" w:rsidRDefault="00A132A1" w:rsidP="007979F8"/>
    <w:p w14:paraId="617CF4E3" w14:textId="11CBA06E" w:rsidR="00A132A1" w:rsidRDefault="00A132A1" w:rsidP="007979F8"/>
    <w:p w14:paraId="4BD64805" w14:textId="7695BA29" w:rsidR="00A132A1" w:rsidRDefault="00A132A1" w:rsidP="007979F8"/>
    <w:p w14:paraId="6913A8A2" w14:textId="323944DD" w:rsidR="00A132A1" w:rsidRDefault="00A132A1" w:rsidP="007979F8"/>
    <w:p w14:paraId="5A13AF58" w14:textId="403AB3BC" w:rsidR="00A132A1" w:rsidRDefault="00A132A1" w:rsidP="007979F8"/>
    <w:p w14:paraId="270E1B4D" w14:textId="633A10F1" w:rsidR="00A132A1" w:rsidRDefault="00A132A1" w:rsidP="007979F8"/>
    <w:p w14:paraId="45A8E1B1" w14:textId="68D8E71D" w:rsidR="00A132A1" w:rsidRDefault="00A132A1" w:rsidP="007979F8">
      <w:r>
        <w:t>Profile</w:t>
      </w:r>
    </w:p>
    <w:p w14:paraId="64272577" w14:textId="185EE236" w:rsidR="00A132A1" w:rsidRDefault="00F417B8" w:rsidP="007979F8">
      <w:r>
        <w:t xml:space="preserve">The profile module is the registered users resource to upload video content and check on their analytics and manage settings. </w:t>
      </w:r>
    </w:p>
    <w:p w14:paraId="0B18EC37" w14:textId="2CBE3855" w:rsidR="00FB7586" w:rsidRDefault="00FB7586" w:rsidP="007979F8"/>
    <w:p w14:paraId="1883EB59" w14:textId="023836F4" w:rsidR="00FB7586" w:rsidRDefault="00FB7586" w:rsidP="007979F8">
      <w:r>
        <w:t>API Calls:</w:t>
      </w:r>
    </w:p>
    <w:p w14:paraId="41A0E051" w14:textId="7DEBC088" w:rsidR="00FB7586" w:rsidRDefault="00F4688B" w:rsidP="007979F8">
      <w:r>
        <w:t>Get Profile (GET) – api/users/</w:t>
      </w:r>
      <w:proofErr w:type="spellStart"/>
      <w:r>
        <w:t>myprofile</w:t>
      </w:r>
      <w:proofErr w:type="spellEnd"/>
    </w:p>
    <w:p w14:paraId="58461372" w14:textId="740731F0" w:rsidR="00F4688B" w:rsidRDefault="00F4688B" w:rsidP="007979F8">
      <w:r>
        <w:t>Populate Channel Info(GET) – api/user/channel/:username</w:t>
      </w:r>
    </w:p>
    <w:p w14:paraId="5313B45B" w14:textId="299CE187" w:rsidR="00F4688B" w:rsidRDefault="00F4688B" w:rsidP="007979F8">
      <w:r>
        <w:t>Get Channel Post (GET) – api/user/channel-post/:</w:t>
      </w:r>
      <w:proofErr w:type="spellStart"/>
      <w:r>
        <w:t>channelid</w:t>
      </w:r>
      <w:proofErr w:type="spellEnd"/>
    </w:p>
    <w:p w14:paraId="07433B75" w14:textId="498E7856" w:rsidR="00F4688B" w:rsidRDefault="00F4688B" w:rsidP="007979F8">
      <w:r>
        <w:t>Get Channel Subscriptions (GET) – api/user/channel-subscriptions/:</w:t>
      </w:r>
      <w:proofErr w:type="spellStart"/>
      <w:r>
        <w:t>userid</w:t>
      </w:r>
      <w:proofErr w:type="spellEnd"/>
    </w:p>
    <w:p w14:paraId="79AB4664" w14:textId="55DE5FF1" w:rsidR="003751AC" w:rsidRPr="00DC476C" w:rsidRDefault="003751AC" w:rsidP="007979F8">
      <w:pPr>
        <w:rPr>
          <w:lang w:val="es-ES"/>
        </w:rPr>
      </w:pPr>
      <w:proofErr w:type="spellStart"/>
      <w:r w:rsidRPr="00DC476C">
        <w:rPr>
          <w:lang w:val="es-ES"/>
        </w:rPr>
        <w:t>Verfiy</w:t>
      </w:r>
      <w:proofErr w:type="spellEnd"/>
      <w:r w:rsidRPr="00DC476C">
        <w:rPr>
          <w:lang w:val="es-ES"/>
        </w:rPr>
        <w:t xml:space="preserve"> </w:t>
      </w:r>
      <w:proofErr w:type="spellStart"/>
      <w:r w:rsidRPr="00DC476C">
        <w:rPr>
          <w:lang w:val="es-ES"/>
        </w:rPr>
        <w:t>Vendor</w:t>
      </w:r>
      <w:proofErr w:type="spellEnd"/>
      <w:r w:rsidRPr="00DC476C">
        <w:rPr>
          <w:lang w:val="es-ES"/>
        </w:rPr>
        <w:t xml:space="preserve"> Sub </w:t>
      </w:r>
      <w:r w:rsidR="00DC476C" w:rsidRPr="00DC476C">
        <w:rPr>
          <w:lang w:val="es-ES"/>
        </w:rPr>
        <w:t>(GET) – api/</w:t>
      </w:r>
      <w:proofErr w:type="spellStart"/>
      <w:r w:rsidR="00DC476C" w:rsidRPr="00DC476C">
        <w:rPr>
          <w:lang w:val="es-ES"/>
        </w:rPr>
        <w:t>user</w:t>
      </w:r>
      <w:proofErr w:type="spellEnd"/>
      <w:r w:rsidR="00DC476C" w:rsidRPr="00DC476C">
        <w:rPr>
          <w:lang w:val="es-ES"/>
        </w:rPr>
        <w:t>/</w:t>
      </w:r>
      <w:proofErr w:type="spellStart"/>
      <w:r w:rsidR="00DC476C" w:rsidRPr="00DC476C">
        <w:rPr>
          <w:lang w:val="es-ES"/>
        </w:rPr>
        <w:t>ve</w:t>
      </w:r>
      <w:r w:rsidR="00DC476C">
        <w:rPr>
          <w:lang w:val="es-ES"/>
        </w:rPr>
        <w:t>ndor-verification</w:t>
      </w:r>
      <w:proofErr w:type="spellEnd"/>
      <w:r w:rsidR="00DC476C">
        <w:rPr>
          <w:lang w:val="es-ES"/>
        </w:rPr>
        <w:t>/:</w:t>
      </w:r>
      <w:proofErr w:type="spellStart"/>
      <w:r w:rsidR="00DC476C">
        <w:rPr>
          <w:lang w:val="es-ES"/>
        </w:rPr>
        <w:t>vendorid</w:t>
      </w:r>
      <w:proofErr w:type="spellEnd"/>
    </w:p>
    <w:p w14:paraId="657E313A" w14:textId="35336ACB" w:rsidR="00A0381B" w:rsidRPr="00DC476C" w:rsidRDefault="00A0381B" w:rsidP="007979F8">
      <w:pPr>
        <w:rPr>
          <w:lang w:val="es-ES"/>
        </w:rPr>
      </w:pPr>
    </w:p>
    <w:p w14:paraId="1094B6BB" w14:textId="7775D387" w:rsidR="00A0381B" w:rsidRDefault="00A0381B" w:rsidP="007979F8">
      <w:r>
        <w:t>Analytics Call:</w:t>
      </w:r>
    </w:p>
    <w:p w14:paraId="7E40E16B" w14:textId="7153B720" w:rsidR="00A0381B" w:rsidRDefault="00A0381B" w:rsidP="007979F8">
      <w:r>
        <w:t>Total Views (GET) – api/analytics/</w:t>
      </w:r>
      <w:proofErr w:type="spellStart"/>
      <w:r>
        <w:t>totalviews</w:t>
      </w:r>
      <w:proofErr w:type="spellEnd"/>
      <w:r>
        <w:t>/:</w:t>
      </w:r>
      <w:proofErr w:type="spellStart"/>
      <w:r>
        <w:t>channelid</w:t>
      </w:r>
      <w:proofErr w:type="spellEnd"/>
    </w:p>
    <w:p w14:paraId="33A529FB" w14:textId="5122ED98" w:rsidR="003751AC" w:rsidRPr="003751AC" w:rsidRDefault="003751AC" w:rsidP="007979F8">
      <w:pPr>
        <w:rPr>
          <w:i/>
          <w:iCs/>
          <w:u w:val="single"/>
        </w:rPr>
      </w:pPr>
      <w:r w:rsidRPr="003751AC">
        <w:rPr>
          <w:i/>
          <w:iCs/>
          <w:u w:val="single"/>
        </w:rPr>
        <w:t>Total Earnings:</w:t>
      </w:r>
    </w:p>
    <w:p w14:paraId="1458EFC0" w14:textId="1B9AA668" w:rsidR="00A0381B" w:rsidRDefault="00A0381B" w:rsidP="007979F8">
      <w:r>
        <w:t>Rental Totals (GET ) – api/analytics/</w:t>
      </w:r>
      <w:proofErr w:type="spellStart"/>
      <w:r>
        <w:t>totalrentals</w:t>
      </w:r>
      <w:proofErr w:type="spellEnd"/>
      <w:r>
        <w:t>/:</w:t>
      </w:r>
      <w:proofErr w:type="spellStart"/>
      <w:r>
        <w:t>channelid</w:t>
      </w:r>
      <w:proofErr w:type="spellEnd"/>
    </w:p>
    <w:p w14:paraId="531068F9" w14:textId="0A7B1DBB" w:rsidR="00A0381B" w:rsidRDefault="00A0381B" w:rsidP="007979F8">
      <w:r>
        <w:t>Marketplace Total(GET) – api/analytics/</w:t>
      </w:r>
      <w:proofErr w:type="spellStart"/>
      <w:r>
        <w:t>marketplacesales</w:t>
      </w:r>
      <w:proofErr w:type="spellEnd"/>
      <w:r>
        <w:t>/:</w:t>
      </w:r>
      <w:proofErr w:type="spellStart"/>
      <w:r>
        <w:t>vendorid</w:t>
      </w:r>
      <w:proofErr w:type="spellEnd"/>
    </w:p>
    <w:p w14:paraId="3030348D" w14:textId="445CBFBE" w:rsidR="00A0381B" w:rsidRDefault="00A0381B" w:rsidP="007979F8"/>
    <w:p w14:paraId="3534B08B" w14:textId="0D1C7988" w:rsidR="00A0381B" w:rsidRDefault="00A0381B" w:rsidP="007979F8">
      <w:r>
        <w:t>Total Likes(GET) – api/analytics/</w:t>
      </w:r>
      <w:proofErr w:type="spellStart"/>
      <w:r>
        <w:t>totallikes</w:t>
      </w:r>
      <w:proofErr w:type="spellEnd"/>
      <w:r>
        <w:t>/:</w:t>
      </w:r>
      <w:proofErr w:type="spellStart"/>
      <w:r>
        <w:t>channelid</w:t>
      </w:r>
      <w:proofErr w:type="spellEnd"/>
    </w:p>
    <w:p w14:paraId="186EFB80" w14:textId="57DAED16" w:rsidR="00A0381B" w:rsidRDefault="00A0381B" w:rsidP="007979F8">
      <w:r>
        <w:t>Total Dislikes(GET) -api/analytics/</w:t>
      </w:r>
      <w:proofErr w:type="spellStart"/>
      <w:r>
        <w:t>totaldislikes</w:t>
      </w:r>
      <w:proofErr w:type="spellEnd"/>
      <w:r>
        <w:t>/:</w:t>
      </w:r>
      <w:proofErr w:type="spellStart"/>
      <w:r>
        <w:t>channelid</w:t>
      </w:r>
      <w:proofErr w:type="spellEnd"/>
    </w:p>
    <w:p w14:paraId="04C65AEF" w14:textId="3612E8DC" w:rsidR="00A0381B" w:rsidRDefault="00A0381B" w:rsidP="007979F8">
      <w:r>
        <w:t>Total Comments(GET) – api/analytics/</w:t>
      </w:r>
      <w:proofErr w:type="spellStart"/>
      <w:r>
        <w:t>totalcomments</w:t>
      </w:r>
      <w:proofErr w:type="spellEnd"/>
      <w:r>
        <w:t>/:</w:t>
      </w:r>
      <w:proofErr w:type="spellStart"/>
      <w:r>
        <w:t>channelid</w:t>
      </w:r>
      <w:proofErr w:type="spellEnd"/>
    </w:p>
    <w:p w14:paraId="0E7C18DD" w14:textId="4401B304" w:rsidR="00A0381B" w:rsidRDefault="00A0381B" w:rsidP="007979F8">
      <w:r>
        <w:t>Total Subscribers(GET) – api/analytics/</w:t>
      </w:r>
      <w:proofErr w:type="spellStart"/>
      <w:r>
        <w:t>totalsubscribers</w:t>
      </w:r>
      <w:proofErr w:type="spellEnd"/>
      <w:r>
        <w:t>/:</w:t>
      </w:r>
      <w:proofErr w:type="spellStart"/>
      <w:r>
        <w:t>channelid</w:t>
      </w:r>
      <w:proofErr w:type="spellEnd"/>
    </w:p>
    <w:p w14:paraId="103D6F48" w14:textId="193C9BE1" w:rsidR="003751AC" w:rsidRDefault="003751AC" w:rsidP="007979F8"/>
    <w:p w14:paraId="4534CAEC" w14:textId="65F3DFBB" w:rsidR="003751AC" w:rsidRPr="003751AC" w:rsidRDefault="003751AC" w:rsidP="007979F8">
      <w:pPr>
        <w:rPr>
          <w:i/>
          <w:iCs/>
          <w:u w:val="single"/>
        </w:rPr>
      </w:pPr>
      <w:r w:rsidRPr="003751AC">
        <w:rPr>
          <w:i/>
          <w:iCs/>
          <w:u w:val="single"/>
        </w:rPr>
        <w:t>Total Orders:</w:t>
      </w:r>
    </w:p>
    <w:p w14:paraId="5BE922D5" w14:textId="4E0DB8E8" w:rsidR="003751AC" w:rsidRDefault="003751AC" w:rsidP="007979F8">
      <w:r>
        <w:t>Total Videos Sold (GET) – api/analytics/</w:t>
      </w:r>
      <w:proofErr w:type="spellStart"/>
      <w:r>
        <w:t>rentedtotal</w:t>
      </w:r>
      <w:proofErr w:type="spellEnd"/>
      <w:r>
        <w:t>/:</w:t>
      </w:r>
      <w:proofErr w:type="spellStart"/>
      <w:r>
        <w:t>channelid</w:t>
      </w:r>
      <w:proofErr w:type="spellEnd"/>
    </w:p>
    <w:p w14:paraId="7F7B8B65" w14:textId="24126B3C" w:rsidR="003751AC" w:rsidRDefault="003751AC" w:rsidP="007979F8">
      <w:r>
        <w:t>Total Marketplace Sold (GET) – api/analytics/</w:t>
      </w:r>
      <w:proofErr w:type="spellStart"/>
      <w:r>
        <w:t>soldproducts</w:t>
      </w:r>
      <w:proofErr w:type="spellEnd"/>
      <w:r>
        <w:t>/:</w:t>
      </w:r>
      <w:proofErr w:type="spellStart"/>
      <w:r>
        <w:t>vendorid</w:t>
      </w:r>
      <w:proofErr w:type="spellEnd"/>
    </w:p>
    <w:p w14:paraId="71A8A7DF" w14:textId="6E3D165D" w:rsidR="003751AC" w:rsidRDefault="003751AC" w:rsidP="007979F8"/>
    <w:p w14:paraId="388FCD78" w14:textId="0B7DF6BD" w:rsidR="003751AC" w:rsidRDefault="003751AC" w:rsidP="007979F8">
      <w:r>
        <w:t>Videos Grid:</w:t>
      </w:r>
    </w:p>
    <w:p w14:paraId="7A6F6867" w14:textId="2A236E09" w:rsidR="003751AC" w:rsidRDefault="003751AC" w:rsidP="007979F8">
      <w:r>
        <w:t>Total Sold by Vendor(GET) – api/analytics/</w:t>
      </w:r>
      <w:proofErr w:type="spellStart"/>
      <w:r>
        <w:t>rentedcounts</w:t>
      </w:r>
      <w:proofErr w:type="spellEnd"/>
      <w:r>
        <w:t>/:</w:t>
      </w:r>
      <w:proofErr w:type="spellStart"/>
      <w:r>
        <w:t>channelid</w:t>
      </w:r>
      <w:proofErr w:type="spellEnd"/>
    </w:p>
    <w:p w14:paraId="47742BC6" w14:textId="615ED220" w:rsidR="003751AC" w:rsidRDefault="003751AC" w:rsidP="007979F8">
      <w:r>
        <w:t>Video Sold Count(GET) – api/analytics/rental-sells/:videoid</w:t>
      </w:r>
    </w:p>
    <w:p w14:paraId="0DAFF3F7" w14:textId="322EF225" w:rsidR="003751AC" w:rsidRDefault="003751AC" w:rsidP="007979F8"/>
    <w:p w14:paraId="4E0C3DBF" w14:textId="38755239" w:rsidR="003751AC" w:rsidRDefault="003751AC" w:rsidP="007979F8">
      <w:r>
        <w:t>Marketplace Grid:</w:t>
      </w:r>
    </w:p>
    <w:p w14:paraId="07E0142D" w14:textId="2E904953" w:rsidR="003751AC" w:rsidRDefault="003751AC" w:rsidP="007979F8">
      <w:r>
        <w:t>Total sold marketplace Items(GET) – api/analytics/</w:t>
      </w:r>
      <w:proofErr w:type="spellStart"/>
      <w:r>
        <w:t>marketsellcounts</w:t>
      </w:r>
      <w:proofErr w:type="spellEnd"/>
      <w:r>
        <w:t>/:</w:t>
      </w:r>
      <w:proofErr w:type="spellStart"/>
      <w:r>
        <w:t>vendorid</w:t>
      </w:r>
      <w:proofErr w:type="spellEnd"/>
    </w:p>
    <w:p w14:paraId="7059B237" w14:textId="18DFF1D2" w:rsidR="003751AC" w:rsidRDefault="003751AC" w:rsidP="007979F8">
      <w:r>
        <w:t>Total of Product Sold(GET) – api/analytics/product-sells/:productid</w:t>
      </w:r>
    </w:p>
    <w:p w14:paraId="624CB577" w14:textId="33DA8E91" w:rsidR="003751AC" w:rsidRDefault="003751AC" w:rsidP="007979F8"/>
    <w:p w14:paraId="37A9F646" w14:textId="703B5255" w:rsidR="003751AC" w:rsidRDefault="003751AC" w:rsidP="007979F8">
      <w:r>
        <w:lastRenderedPageBreak/>
        <w:t>Update Av</w:t>
      </w:r>
      <w:r w:rsidR="0059759C">
        <w:t xml:space="preserve">atar </w:t>
      </w:r>
      <w:r>
        <w:t>(GET) – api/users/</w:t>
      </w:r>
      <w:proofErr w:type="spellStart"/>
      <w:r>
        <w:t>myprofile</w:t>
      </w:r>
      <w:proofErr w:type="spellEnd"/>
      <w:r>
        <w:t>/update/avatar/:</w:t>
      </w:r>
      <w:proofErr w:type="spellStart"/>
      <w:r>
        <w:t>channelname</w:t>
      </w:r>
      <w:proofErr w:type="spellEnd"/>
    </w:p>
    <w:p w14:paraId="5D36BD70" w14:textId="239E215A" w:rsidR="003751AC" w:rsidRDefault="003751AC" w:rsidP="007979F8">
      <w:r>
        <w:t>Update Poster(GET) – api/users/</w:t>
      </w:r>
      <w:proofErr w:type="spellStart"/>
      <w:r>
        <w:t>myprofile</w:t>
      </w:r>
      <w:proofErr w:type="spellEnd"/>
      <w:r>
        <w:t>/update/posters/:</w:t>
      </w:r>
      <w:proofErr w:type="spellStart"/>
      <w:r>
        <w:t>channelname</w:t>
      </w:r>
      <w:proofErr w:type="spellEnd"/>
    </w:p>
    <w:p w14:paraId="57C19B9C" w14:textId="77777777" w:rsidR="003751AC" w:rsidRDefault="003751AC" w:rsidP="007979F8"/>
    <w:p w14:paraId="1C19C083" w14:textId="6F3E7153" w:rsidR="003751AC" w:rsidRDefault="003751AC" w:rsidP="007979F8">
      <w:r>
        <w:t>Video Upload(POST) – api/content/upload</w:t>
      </w:r>
    </w:p>
    <w:p w14:paraId="378CB6DB" w14:textId="0BAE98CB" w:rsidR="00F417B8" w:rsidRDefault="00FB7586" w:rsidP="007979F8">
      <w:r>
        <w:rPr>
          <w:noProof/>
        </w:rPr>
        <w:drawing>
          <wp:inline distT="0" distB="0" distL="0" distR="0" wp14:anchorId="44285AD2" wp14:editId="1AC52666">
            <wp:extent cx="9601200" cy="4888865"/>
            <wp:effectExtent l="0" t="0" r="0" b="698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C9A5" w14:textId="5EAB9C9A" w:rsidR="00FB7586" w:rsidRDefault="00FB7586" w:rsidP="007979F8"/>
    <w:p w14:paraId="78A39BBB" w14:textId="379A4254" w:rsidR="00FB7586" w:rsidRDefault="00FB7586" w:rsidP="007979F8"/>
    <w:p w14:paraId="33EF71D9" w14:textId="03EF69CD" w:rsidR="00FB7586" w:rsidRDefault="00FB7586" w:rsidP="007979F8"/>
    <w:p w14:paraId="12BA9A64" w14:textId="1BC1BBA8" w:rsidR="00FB7586" w:rsidRDefault="00FB7586" w:rsidP="007979F8"/>
    <w:p w14:paraId="7248E0E3" w14:textId="70E861E4" w:rsidR="00FB7586" w:rsidRDefault="00FB7586" w:rsidP="007979F8"/>
    <w:p w14:paraId="1E006ABB" w14:textId="110B4800" w:rsidR="00FB7586" w:rsidRDefault="00FB7586" w:rsidP="007979F8"/>
    <w:p w14:paraId="78D5E716" w14:textId="410F34F2" w:rsidR="00FB7586" w:rsidRDefault="00FB7586" w:rsidP="007979F8"/>
    <w:p w14:paraId="7F6F0EC9" w14:textId="62974448" w:rsidR="00FB7586" w:rsidRDefault="00FB7586" w:rsidP="007979F8"/>
    <w:p w14:paraId="60236362" w14:textId="48A88FA7" w:rsidR="00FB7586" w:rsidRDefault="00FB7586" w:rsidP="007979F8"/>
    <w:p w14:paraId="059BC679" w14:textId="4419CA67" w:rsidR="00FB7586" w:rsidRDefault="00FB7586" w:rsidP="007979F8"/>
    <w:p w14:paraId="2C769EF8" w14:textId="5DBD69DB" w:rsidR="00FB7586" w:rsidRDefault="00FB7586" w:rsidP="007979F8"/>
    <w:p w14:paraId="4692E7A0" w14:textId="0CCCC2A4" w:rsidR="00FB7586" w:rsidRDefault="00FB7586" w:rsidP="007979F8"/>
    <w:p w14:paraId="2653B511" w14:textId="74561C72" w:rsidR="00FB7586" w:rsidRDefault="00FB7586" w:rsidP="007979F8"/>
    <w:p w14:paraId="268E485D" w14:textId="3B7AD082" w:rsidR="00FB7586" w:rsidRDefault="00FB7586" w:rsidP="007979F8"/>
    <w:p w14:paraId="719DD1F5" w14:textId="4E8C8FD3" w:rsidR="00FB7586" w:rsidRDefault="00FB7586" w:rsidP="007979F8"/>
    <w:p w14:paraId="01767A2E" w14:textId="3939F919" w:rsidR="00FB7586" w:rsidRDefault="00FB7586" w:rsidP="007979F8"/>
    <w:p w14:paraId="00160B61" w14:textId="68BF3844" w:rsidR="00FB7586" w:rsidRDefault="00FB7586" w:rsidP="007979F8"/>
    <w:p w14:paraId="0ADE731B" w14:textId="12F2913A" w:rsidR="00FB7586" w:rsidRDefault="00FB7586" w:rsidP="007979F8"/>
    <w:p w14:paraId="7EBA1D4E" w14:textId="4503453A" w:rsidR="00FB7586" w:rsidRDefault="00FB7586" w:rsidP="007979F8"/>
    <w:p w14:paraId="383FCC07" w14:textId="77777777" w:rsidR="00DC476C" w:rsidRDefault="00DC476C" w:rsidP="007979F8"/>
    <w:p w14:paraId="2983A0B5" w14:textId="79733665" w:rsidR="00FB7586" w:rsidRDefault="00FB7586" w:rsidP="007979F8">
      <w:r>
        <w:t>Channel</w:t>
      </w:r>
    </w:p>
    <w:p w14:paraId="53FAA76B" w14:textId="51F58EE8" w:rsidR="00286B5F" w:rsidRDefault="00286B5F" w:rsidP="007979F8"/>
    <w:p w14:paraId="54784EB8" w14:textId="30D57B5F" w:rsidR="00286B5F" w:rsidRDefault="00286B5F" w:rsidP="007979F8">
      <w:r>
        <w:t>The Channel page, is for users to view other creators content and subscribe to their channel</w:t>
      </w:r>
    </w:p>
    <w:p w14:paraId="08EAB219" w14:textId="2EBF209B" w:rsidR="00286B5F" w:rsidRDefault="00286B5F" w:rsidP="007979F8"/>
    <w:p w14:paraId="7552A4A2" w14:textId="43172D71" w:rsidR="00286B5F" w:rsidRDefault="00286B5F" w:rsidP="007979F8">
      <w:r>
        <w:t>API Calls:</w:t>
      </w:r>
    </w:p>
    <w:p w14:paraId="6B370FFB" w14:textId="3A6CF869" w:rsidR="00286B5F" w:rsidRDefault="00286B5F" w:rsidP="007979F8"/>
    <w:p w14:paraId="0182A11A" w14:textId="39848D98" w:rsidR="00286B5F" w:rsidRDefault="00286B5F" w:rsidP="007979F8">
      <w:r>
        <w:t>Channel Info(GET) – api/users/channel/:</w:t>
      </w:r>
      <w:proofErr w:type="spellStart"/>
      <w:r>
        <w:t>channelid</w:t>
      </w:r>
      <w:proofErr w:type="spellEnd"/>
    </w:p>
    <w:p w14:paraId="7DE649DA" w14:textId="2D38C06F" w:rsidR="00286B5F" w:rsidRDefault="00286B5F" w:rsidP="007979F8">
      <w:r>
        <w:t>Channel Post(GET) – api/users/</w:t>
      </w:r>
      <w:proofErr w:type="spellStart"/>
      <w:r>
        <w:t>myprofile</w:t>
      </w:r>
      <w:proofErr w:type="spellEnd"/>
      <w:r>
        <w:t>/post/:</w:t>
      </w:r>
      <w:proofErr w:type="spellStart"/>
      <w:r>
        <w:t>channelid</w:t>
      </w:r>
      <w:proofErr w:type="spellEnd"/>
    </w:p>
    <w:p w14:paraId="753B2F59" w14:textId="787A14F8" w:rsidR="00286B5F" w:rsidRDefault="00286B5F" w:rsidP="007979F8">
      <w:r>
        <w:t>Check if Subscribed(GET) – api/users/</w:t>
      </w:r>
      <w:proofErr w:type="spellStart"/>
      <w:r>
        <w:t>substatus</w:t>
      </w:r>
      <w:proofErr w:type="spellEnd"/>
      <w:r>
        <w:t>/:</w:t>
      </w:r>
      <w:proofErr w:type="spellStart"/>
      <w:r>
        <w:t>userid</w:t>
      </w:r>
      <w:proofErr w:type="spellEnd"/>
      <w:r>
        <w:t>/:</w:t>
      </w:r>
      <w:proofErr w:type="spellStart"/>
      <w:r>
        <w:t>channelid</w:t>
      </w:r>
      <w:proofErr w:type="spellEnd"/>
    </w:p>
    <w:p w14:paraId="7E835F9B" w14:textId="10F7C4B5" w:rsidR="00286B5F" w:rsidRDefault="00286B5F" w:rsidP="007979F8"/>
    <w:p w14:paraId="0C420FED" w14:textId="2B01E28C" w:rsidR="00286B5F" w:rsidRDefault="00286B5F" w:rsidP="007979F8">
      <w:r>
        <w:t>Interactive Calls:</w:t>
      </w:r>
    </w:p>
    <w:p w14:paraId="025CCE09" w14:textId="1693648E" w:rsidR="00286B5F" w:rsidRDefault="00286B5F" w:rsidP="007979F8">
      <w:r>
        <w:t>Check Subscription(GET) – api/users/</w:t>
      </w:r>
      <w:proofErr w:type="spellStart"/>
      <w:r>
        <w:t>substatus</w:t>
      </w:r>
      <w:proofErr w:type="spellEnd"/>
      <w:r>
        <w:t>/:</w:t>
      </w:r>
      <w:proofErr w:type="spellStart"/>
      <w:r>
        <w:t>userid</w:t>
      </w:r>
      <w:proofErr w:type="spellEnd"/>
      <w:r>
        <w:t>/:</w:t>
      </w:r>
      <w:proofErr w:type="spellStart"/>
      <w:r>
        <w:t>channelid</w:t>
      </w:r>
      <w:proofErr w:type="spellEnd"/>
    </w:p>
    <w:p w14:paraId="2F8556A1" w14:textId="4FF145DB" w:rsidR="00286B5F" w:rsidRDefault="00286B5F" w:rsidP="007979F8">
      <w:r>
        <w:t>Subscribe(GET) -api/users/</w:t>
      </w:r>
      <w:r w:rsidR="007F4A0D">
        <w:t>subscribe/:</w:t>
      </w:r>
      <w:proofErr w:type="spellStart"/>
      <w:r w:rsidR="007F4A0D">
        <w:t>channelname</w:t>
      </w:r>
      <w:proofErr w:type="spellEnd"/>
    </w:p>
    <w:p w14:paraId="17B81F35" w14:textId="07EF3D01" w:rsidR="00286B5F" w:rsidRDefault="00286B5F" w:rsidP="007979F8">
      <w:r>
        <w:t>Unsubscribe(DELETE) – api/users/unsubscribe/:</w:t>
      </w:r>
      <w:proofErr w:type="spellStart"/>
      <w:r>
        <w:t>channelname</w:t>
      </w:r>
      <w:proofErr w:type="spellEnd"/>
      <w:r>
        <w:t>/:</w:t>
      </w:r>
      <w:proofErr w:type="spellStart"/>
      <w:r>
        <w:t>userid</w:t>
      </w:r>
      <w:proofErr w:type="spellEnd"/>
    </w:p>
    <w:p w14:paraId="00040970" w14:textId="35EAB866" w:rsidR="00286B5F" w:rsidRDefault="00286B5F" w:rsidP="007979F8"/>
    <w:p w14:paraId="08B0E911" w14:textId="0349D067" w:rsidR="00286B5F" w:rsidRDefault="00286B5F" w:rsidP="007979F8">
      <w:r>
        <w:t xml:space="preserve">Add to watchlist(POST) – </w:t>
      </w:r>
      <w:r w:rsidR="00CE1761">
        <w:t>api/content /add/watchlist-video</w:t>
      </w:r>
    </w:p>
    <w:p w14:paraId="16B6F7AB" w14:textId="0448132C" w:rsidR="00286B5F" w:rsidRDefault="00286B5F" w:rsidP="007979F8"/>
    <w:p w14:paraId="5C142D5D" w14:textId="0D1D3356" w:rsidR="00286B5F" w:rsidRDefault="00286B5F" w:rsidP="007979F8"/>
    <w:p w14:paraId="7DB1319E" w14:textId="77777777" w:rsidR="00BD4C20" w:rsidRPr="007D16E8" w:rsidRDefault="00BD4C20" w:rsidP="00BD4C20">
      <w:r w:rsidRPr="007D16E8">
        <w:t>Purchase Video(POST) – api/</w:t>
      </w:r>
      <w:r>
        <w:t>content/stripe-checkout/rental</w:t>
      </w:r>
    </w:p>
    <w:p w14:paraId="11A9EBE0" w14:textId="3ECAA8CC" w:rsidR="00FB7586" w:rsidRDefault="00FB7586" w:rsidP="007979F8"/>
    <w:p w14:paraId="7FBA6B54" w14:textId="6A853C97" w:rsidR="00FB7586" w:rsidRPr="00C20233" w:rsidRDefault="00FB7586" w:rsidP="007979F8">
      <w:r>
        <w:rPr>
          <w:noProof/>
        </w:rPr>
        <w:drawing>
          <wp:inline distT="0" distB="0" distL="0" distR="0" wp14:anchorId="147269C4" wp14:editId="60FAC0F3">
            <wp:extent cx="9601200" cy="478282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586" w:rsidRPr="00C20233" w:rsidSect="00A90272">
      <w:footerReference w:type="default" r:id="rId27"/>
      <w:pgSz w:w="15840" w:h="24480" w:code="3"/>
      <w:pgMar w:top="2160" w:right="360" w:bottom="360" w:left="3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70E97" w14:textId="77777777" w:rsidR="00DB6035" w:rsidRDefault="00DB6035" w:rsidP="006C73CA">
      <w:pPr>
        <w:spacing w:after="0" w:line="240" w:lineRule="auto"/>
      </w:pPr>
      <w:r>
        <w:separator/>
      </w:r>
    </w:p>
  </w:endnote>
  <w:endnote w:type="continuationSeparator" w:id="0">
    <w:p w14:paraId="43904159" w14:textId="77777777" w:rsidR="00DB6035" w:rsidRDefault="00DB6035" w:rsidP="006C73CA">
      <w:pPr>
        <w:spacing w:after="0" w:line="240" w:lineRule="auto"/>
      </w:pPr>
      <w:r>
        <w:continuationSeparator/>
      </w:r>
    </w:p>
  </w:endnote>
  <w:endnote w:type="continuationNotice" w:id="1">
    <w:p w14:paraId="60B21145" w14:textId="77777777" w:rsidR="00DB6035" w:rsidRDefault="00DB60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gona ExtraLight">
    <w:altName w:val="Cambria"/>
    <w:charset w:val="00"/>
    <w:family w:val="roman"/>
    <w:pitch w:val="variable"/>
    <w:sig w:usb0="8000002F" w:usb1="0000000A" w:usb2="00000000" w:usb3="00000000" w:csb0="00000001" w:csb1="00000000"/>
  </w:font>
  <w:font w:name="Sagona Book">
    <w:altName w:val="Cambria"/>
    <w:charset w:val="00"/>
    <w:family w:val="roman"/>
    <w:pitch w:val="variable"/>
    <w:sig w:usb0="8000002F" w:usb1="0000000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E6049" w14:textId="77777777" w:rsidR="00BC4861" w:rsidRDefault="00BC4861">
    <w:pPr>
      <w:pStyle w:val="Footer"/>
      <w:jc w:val="center"/>
      <w:rPr>
        <w:color w:val="DDDDDD" w:themeColor="accent1"/>
      </w:rPr>
    </w:pPr>
    <w:r>
      <w:rPr>
        <w:color w:val="DDDDDD" w:themeColor="accent1"/>
      </w:rPr>
      <w:t xml:space="preserve">Page </w:t>
    </w:r>
    <w:r>
      <w:rPr>
        <w:color w:val="DDDDDD" w:themeColor="accent1"/>
      </w:rPr>
      <w:fldChar w:fldCharType="begin"/>
    </w:r>
    <w:r>
      <w:rPr>
        <w:color w:val="DDDDDD" w:themeColor="accent1"/>
      </w:rPr>
      <w:instrText xml:space="preserve"> PAGE  \* Arabic  \* MERGEFORMAT </w:instrText>
    </w:r>
    <w:r>
      <w:rPr>
        <w:color w:val="DDDDDD" w:themeColor="accent1"/>
      </w:rPr>
      <w:fldChar w:fldCharType="separate"/>
    </w:r>
    <w:r>
      <w:rPr>
        <w:noProof/>
        <w:color w:val="DDDDDD" w:themeColor="accent1"/>
      </w:rPr>
      <w:t>2</w:t>
    </w:r>
    <w:r>
      <w:rPr>
        <w:color w:val="DDDDDD" w:themeColor="accent1"/>
      </w:rPr>
      <w:fldChar w:fldCharType="end"/>
    </w:r>
    <w:r>
      <w:rPr>
        <w:color w:val="DDDDDD" w:themeColor="accent1"/>
      </w:rPr>
      <w:t xml:space="preserve"> of </w:t>
    </w:r>
    <w:r>
      <w:rPr>
        <w:color w:val="DDDDDD" w:themeColor="accent1"/>
      </w:rPr>
      <w:fldChar w:fldCharType="begin"/>
    </w:r>
    <w:r>
      <w:rPr>
        <w:color w:val="DDDDDD" w:themeColor="accent1"/>
      </w:rPr>
      <w:instrText xml:space="preserve"> NUMPAGES  \* Arabic  \* MERGEFORMAT </w:instrText>
    </w:r>
    <w:r>
      <w:rPr>
        <w:color w:val="DDDDDD" w:themeColor="accent1"/>
      </w:rPr>
      <w:fldChar w:fldCharType="separate"/>
    </w:r>
    <w:r>
      <w:rPr>
        <w:noProof/>
        <w:color w:val="DDDDDD" w:themeColor="accent1"/>
      </w:rPr>
      <w:t>2</w:t>
    </w:r>
    <w:r>
      <w:rPr>
        <w:color w:val="DDDDDD" w:themeColor="accent1"/>
      </w:rPr>
      <w:fldChar w:fldCharType="end"/>
    </w:r>
  </w:p>
  <w:p w14:paraId="3D9FCB05" w14:textId="77777777" w:rsidR="00BC4861" w:rsidRDefault="00BC48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4374A" w14:textId="77777777" w:rsidR="00DB6035" w:rsidRDefault="00DB6035" w:rsidP="006C73CA">
      <w:pPr>
        <w:spacing w:after="0" w:line="240" w:lineRule="auto"/>
      </w:pPr>
      <w:r>
        <w:separator/>
      </w:r>
    </w:p>
  </w:footnote>
  <w:footnote w:type="continuationSeparator" w:id="0">
    <w:p w14:paraId="4B5D1DAA" w14:textId="77777777" w:rsidR="00DB6035" w:rsidRDefault="00DB6035" w:rsidP="006C73CA">
      <w:pPr>
        <w:spacing w:after="0" w:line="240" w:lineRule="auto"/>
      </w:pPr>
      <w:r>
        <w:continuationSeparator/>
      </w:r>
    </w:p>
  </w:footnote>
  <w:footnote w:type="continuationNotice" w:id="1">
    <w:p w14:paraId="38566F31" w14:textId="77777777" w:rsidR="00DB6035" w:rsidRDefault="00DB60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24562"/>
    <w:multiLevelType w:val="hybridMultilevel"/>
    <w:tmpl w:val="23E0C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985B55"/>
    <w:multiLevelType w:val="hybridMultilevel"/>
    <w:tmpl w:val="22B4C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704872"/>
    <w:multiLevelType w:val="hybridMultilevel"/>
    <w:tmpl w:val="E29C4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0E7B94"/>
    <w:multiLevelType w:val="hybridMultilevel"/>
    <w:tmpl w:val="7898E41A"/>
    <w:lvl w:ilvl="0" w:tplc="562E8C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6902003">
    <w:abstractNumId w:val="1"/>
  </w:num>
  <w:num w:numId="2" w16cid:durableId="1127548411">
    <w:abstractNumId w:val="3"/>
  </w:num>
  <w:num w:numId="3" w16cid:durableId="1818373498">
    <w:abstractNumId w:val="2"/>
  </w:num>
  <w:num w:numId="4" w16cid:durableId="923496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381"/>
    <w:rsid w:val="000055BE"/>
    <w:rsid w:val="000201DA"/>
    <w:rsid w:val="00025B6F"/>
    <w:rsid w:val="00032844"/>
    <w:rsid w:val="00033B9E"/>
    <w:rsid w:val="00035ABA"/>
    <w:rsid w:val="00037D48"/>
    <w:rsid w:val="0004427C"/>
    <w:rsid w:val="000511CD"/>
    <w:rsid w:val="00066F80"/>
    <w:rsid w:val="000711A2"/>
    <w:rsid w:val="00083B1C"/>
    <w:rsid w:val="000944DD"/>
    <w:rsid w:val="000A72AA"/>
    <w:rsid w:val="000D4E30"/>
    <w:rsid w:val="000E0B7D"/>
    <w:rsid w:val="000E64C9"/>
    <w:rsid w:val="000F78A3"/>
    <w:rsid w:val="001164BB"/>
    <w:rsid w:val="00122EC4"/>
    <w:rsid w:val="00123BC9"/>
    <w:rsid w:val="001332BD"/>
    <w:rsid w:val="00143F7D"/>
    <w:rsid w:val="0015201F"/>
    <w:rsid w:val="00157DC4"/>
    <w:rsid w:val="001604AB"/>
    <w:rsid w:val="0016642B"/>
    <w:rsid w:val="00177B91"/>
    <w:rsid w:val="00183ECE"/>
    <w:rsid w:val="00196704"/>
    <w:rsid w:val="001B2194"/>
    <w:rsid w:val="001B776C"/>
    <w:rsid w:val="00201B98"/>
    <w:rsid w:val="00217D3E"/>
    <w:rsid w:val="00241716"/>
    <w:rsid w:val="00246D15"/>
    <w:rsid w:val="00270AA6"/>
    <w:rsid w:val="002841DF"/>
    <w:rsid w:val="00286B5F"/>
    <w:rsid w:val="002D51F5"/>
    <w:rsid w:val="002F23B6"/>
    <w:rsid w:val="002F3BFA"/>
    <w:rsid w:val="00300BD0"/>
    <w:rsid w:val="00303F8C"/>
    <w:rsid w:val="00311B4C"/>
    <w:rsid w:val="00333BAB"/>
    <w:rsid w:val="003364D9"/>
    <w:rsid w:val="00350F12"/>
    <w:rsid w:val="0035590B"/>
    <w:rsid w:val="00360E80"/>
    <w:rsid w:val="0037112E"/>
    <w:rsid w:val="00371DD8"/>
    <w:rsid w:val="0037519E"/>
    <w:rsid w:val="003751AC"/>
    <w:rsid w:val="00375381"/>
    <w:rsid w:val="0038002C"/>
    <w:rsid w:val="00397A74"/>
    <w:rsid w:val="003B0015"/>
    <w:rsid w:val="003B1A4C"/>
    <w:rsid w:val="003C3FB4"/>
    <w:rsid w:val="003E5D57"/>
    <w:rsid w:val="00417BB1"/>
    <w:rsid w:val="0042794F"/>
    <w:rsid w:val="00430CE3"/>
    <w:rsid w:val="00430EBB"/>
    <w:rsid w:val="00437F59"/>
    <w:rsid w:val="0044430D"/>
    <w:rsid w:val="00461C05"/>
    <w:rsid w:val="00472D56"/>
    <w:rsid w:val="004847A6"/>
    <w:rsid w:val="00485D90"/>
    <w:rsid w:val="004B2624"/>
    <w:rsid w:val="004C6B34"/>
    <w:rsid w:val="004D36EF"/>
    <w:rsid w:val="004F02C9"/>
    <w:rsid w:val="004F1924"/>
    <w:rsid w:val="004F6C3A"/>
    <w:rsid w:val="00525C04"/>
    <w:rsid w:val="0052613F"/>
    <w:rsid w:val="00531D66"/>
    <w:rsid w:val="00560F01"/>
    <w:rsid w:val="0056243A"/>
    <w:rsid w:val="0057776E"/>
    <w:rsid w:val="0059759C"/>
    <w:rsid w:val="00597BD1"/>
    <w:rsid w:val="005A7E40"/>
    <w:rsid w:val="005B0520"/>
    <w:rsid w:val="005B454B"/>
    <w:rsid w:val="00623B9B"/>
    <w:rsid w:val="00636DC0"/>
    <w:rsid w:val="00641D25"/>
    <w:rsid w:val="006878E9"/>
    <w:rsid w:val="006C73CA"/>
    <w:rsid w:val="006D0E24"/>
    <w:rsid w:val="006D31BE"/>
    <w:rsid w:val="006D6AB3"/>
    <w:rsid w:val="006E0998"/>
    <w:rsid w:val="006F1B37"/>
    <w:rsid w:val="0071146A"/>
    <w:rsid w:val="007236C5"/>
    <w:rsid w:val="007251B5"/>
    <w:rsid w:val="00734E9B"/>
    <w:rsid w:val="00742981"/>
    <w:rsid w:val="007645D2"/>
    <w:rsid w:val="0076671F"/>
    <w:rsid w:val="00770474"/>
    <w:rsid w:val="007738A6"/>
    <w:rsid w:val="00786176"/>
    <w:rsid w:val="00792233"/>
    <w:rsid w:val="0079542B"/>
    <w:rsid w:val="007979F8"/>
    <w:rsid w:val="007A4BEE"/>
    <w:rsid w:val="007C59AE"/>
    <w:rsid w:val="007C6D62"/>
    <w:rsid w:val="007D16E8"/>
    <w:rsid w:val="007F4A0D"/>
    <w:rsid w:val="007F711D"/>
    <w:rsid w:val="0081139B"/>
    <w:rsid w:val="008241E3"/>
    <w:rsid w:val="00824268"/>
    <w:rsid w:val="0083415C"/>
    <w:rsid w:val="00855622"/>
    <w:rsid w:val="00874DBA"/>
    <w:rsid w:val="00880A9C"/>
    <w:rsid w:val="00891AA5"/>
    <w:rsid w:val="008A345A"/>
    <w:rsid w:val="008A4864"/>
    <w:rsid w:val="008B7484"/>
    <w:rsid w:val="008B76FE"/>
    <w:rsid w:val="008C0897"/>
    <w:rsid w:val="008D2C6C"/>
    <w:rsid w:val="008E188C"/>
    <w:rsid w:val="00902300"/>
    <w:rsid w:val="00902B4C"/>
    <w:rsid w:val="00915B04"/>
    <w:rsid w:val="00946B6A"/>
    <w:rsid w:val="00951E52"/>
    <w:rsid w:val="00957EF2"/>
    <w:rsid w:val="009604D9"/>
    <w:rsid w:val="00972C7F"/>
    <w:rsid w:val="009A1F0E"/>
    <w:rsid w:val="009A4523"/>
    <w:rsid w:val="009B4949"/>
    <w:rsid w:val="009B56AC"/>
    <w:rsid w:val="009C3AC1"/>
    <w:rsid w:val="009E7595"/>
    <w:rsid w:val="00A02DC2"/>
    <w:rsid w:val="00A03244"/>
    <w:rsid w:val="00A0381B"/>
    <w:rsid w:val="00A06A45"/>
    <w:rsid w:val="00A1197F"/>
    <w:rsid w:val="00A132A1"/>
    <w:rsid w:val="00A411BE"/>
    <w:rsid w:val="00A412C6"/>
    <w:rsid w:val="00A4497D"/>
    <w:rsid w:val="00A90272"/>
    <w:rsid w:val="00A9572B"/>
    <w:rsid w:val="00A974F5"/>
    <w:rsid w:val="00AB0011"/>
    <w:rsid w:val="00AB59F6"/>
    <w:rsid w:val="00AC2F7D"/>
    <w:rsid w:val="00AC6A25"/>
    <w:rsid w:val="00AE5540"/>
    <w:rsid w:val="00AF36AB"/>
    <w:rsid w:val="00B04BBF"/>
    <w:rsid w:val="00B15B17"/>
    <w:rsid w:val="00B22B84"/>
    <w:rsid w:val="00B24DD1"/>
    <w:rsid w:val="00B26B11"/>
    <w:rsid w:val="00B436D6"/>
    <w:rsid w:val="00B43A21"/>
    <w:rsid w:val="00B82C62"/>
    <w:rsid w:val="00B94186"/>
    <w:rsid w:val="00B96834"/>
    <w:rsid w:val="00B97353"/>
    <w:rsid w:val="00BA7A70"/>
    <w:rsid w:val="00BC079C"/>
    <w:rsid w:val="00BC4861"/>
    <w:rsid w:val="00BD3D3B"/>
    <w:rsid w:val="00BD4C20"/>
    <w:rsid w:val="00C0559F"/>
    <w:rsid w:val="00C20233"/>
    <w:rsid w:val="00C20713"/>
    <w:rsid w:val="00C3418E"/>
    <w:rsid w:val="00C54F96"/>
    <w:rsid w:val="00C57881"/>
    <w:rsid w:val="00C66D19"/>
    <w:rsid w:val="00C86D4E"/>
    <w:rsid w:val="00C91650"/>
    <w:rsid w:val="00CA487E"/>
    <w:rsid w:val="00CB1560"/>
    <w:rsid w:val="00CB19A8"/>
    <w:rsid w:val="00CD572F"/>
    <w:rsid w:val="00CE1761"/>
    <w:rsid w:val="00D4610A"/>
    <w:rsid w:val="00D534E7"/>
    <w:rsid w:val="00D668D2"/>
    <w:rsid w:val="00D812C8"/>
    <w:rsid w:val="00D901DA"/>
    <w:rsid w:val="00D9369C"/>
    <w:rsid w:val="00DA469F"/>
    <w:rsid w:val="00DA5CDC"/>
    <w:rsid w:val="00DB6035"/>
    <w:rsid w:val="00DB723B"/>
    <w:rsid w:val="00DC476C"/>
    <w:rsid w:val="00DC4A8B"/>
    <w:rsid w:val="00DC4C3C"/>
    <w:rsid w:val="00DD03E8"/>
    <w:rsid w:val="00DE025C"/>
    <w:rsid w:val="00DE45EB"/>
    <w:rsid w:val="00E05C78"/>
    <w:rsid w:val="00E14EC7"/>
    <w:rsid w:val="00E2109D"/>
    <w:rsid w:val="00E21D22"/>
    <w:rsid w:val="00E2507C"/>
    <w:rsid w:val="00E65C2E"/>
    <w:rsid w:val="00E706C0"/>
    <w:rsid w:val="00E97F3B"/>
    <w:rsid w:val="00EA4E65"/>
    <w:rsid w:val="00EB018B"/>
    <w:rsid w:val="00EB48FB"/>
    <w:rsid w:val="00EC5ECC"/>
    <w:rsid w:val="00EE021A"/>
    <w:rsid w:val="00EF107E"/>
    <w:rsid w:val="00EF1C58"/>
    <w:rsid w:val="00F02381"/>
    <w:rsid w:val="00F0288D"/>
    <w:rsid w:val="00F0381D"/>
    <w:rsid w:val="00F04560"/>
    <w:rsid w:val="00F04939"/>
    <w:rsid w:val="00F12004"/>
    <w:rsid w:val="00F2670E"/>
    <w:rsid w:val="00F40B52"/>
    <w:rsid w:val="00F417B8"/>
    <w:rsid w:val="00F43B1D"/>
    <w:rsid w:val="00F4688B"/>
    <w:rsid w:val="00F57B40"/>
    <w:rsid w:val="00F67215"/>
    <w:rsid w:val="00F83758"/>
    <w:rsid w:val="00FA1858"/>
    <w:rsid w:val="00FB6F18"/>
    <w:rsid w:val="00FB7586"/>
    <w:rsid w:val="00FC230C"/>
    <w:rsid w:val="00FC3850"/>
    <w:rsid w:val="00FD717D"/>
    <w:rsid w:val="00FE64D6"/>
    <w:rsid w:val="00FE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5FC14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4C3C"/>
    <w:rPr>
      <w:sz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4C3C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sz w:val="9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525C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6C7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21D22"/>
  </w:style>
  <w:style w:type="paragraph" w:styleId="Footer">
    <w:name w:val="footer"/>
    <w:basedOn w:val="Normal"/>
    <w:link w:val="FooterChar"/>
    <w:uiPriority w:val="99"/>
    <w:rsid w:val="006C7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1D22"/>
  </w:style>
  <w:style w:type="paragraph" w:styleId="Title">
    <w:name w:val="Title"/>
    <w:basedOn w:val="Normal"/>
    <w:next w:val="Normal"/>
    <w:link w:val="TitleChar"/>
    <w:uiPriority w:val="10"/>
    <w:qFormat/>
    <w:rsid w:val="00DC4C3C"/>
    <w:pPr>
      <w:spacing w:after="0" w:line="240" w:lineRule="auto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4C3C"/>
    <w:rPr>
      <w:rFonts w:asciiTheme="majorHAnsi" w:eastAsiaTheme="majorEastAsia" w:hAnsiTheme="majorHAnsi" w:cstheme="majorBidi"/>
      <w:color w:val="FFFFFF" w:themeColor="background1"/>
      <w:spacing w:val="-10"/>
      <w:kern w:val="28"/>
      <w:sz w:val="7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244"/>
    <w:pPr>
      <w:numPr>
        <w:ilvl w:val="1"/>
      </w:numPr>
    </w:pPr>
    <w:rPr>
      <w:rFonts w:eastAsiaTheme="minorEastAsia"/>
      <w:color w:val="FFFFFF" w:themeColor="background1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A03244"/>
    <w:rPr>
      <w:rFonts w:ascii="Sagona ExtraLight" w:eastAsiaTheme="minorEastAsia" w:hAnsi="Sagona ExtraLight"/>
      <w:color w:val="FFFFFF" w:themeColor="background1"/>
      <w:sz w:val="36"/>
    </w:rPr>
  </w:style>
  <w:style w:type="character" w:customStyle="1" w:styleId="Heading1Char">
    <w:name w:val="Heading 1 Char"/>
    <w:basedOn w:val="DefaultParagraphFont"/>
    <w:link w:val="Heading1"/>
    <w:uiPriority w:val="9"/>
    <w:rsid w:val="00DC4C3C"/>
    <w:rPr>
      <w:rFonts w:asciiTheme="majorHAnsi" w:eastAsiaTheme="majorEastAsia" w:hAnsiTheme="majorHAnsi" w:cstheme="majorBidi"/>
      <w:b/>
      <w:sz w:val="96"/>
      <w:szCs w:val="32"/>
    </w:rPr>
  </w:style>
  <w:style w:type="table" w:styleId="TableGrid">
    <w:name w:val="Table Grid"/>
    <w:basedOn w:val="TableNormal"/>
    <w:uiPriority w:val="39"/>
    <w:rsid w:val="007429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42981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1D22"/>
    <w:rPr>
      <w:rFonts w:asciiTheme="majorHAnsi" w:eastAsiaTheme="majorEastAsia" w:hAnsiTheme="majorHAnsi" w:cstheme="majorBidi"/>
      <w:sz w:val="36"/>
      <w:szCs w:val="26"/>
    </w:rPr>
  </w:style>
  <w:style w:type="character" w:styleId="Strong">
    <w:name w:val="Strong"/>
    <w:basedOn w:val="DefaultParagraphFont"/>
    <w:uiPriority w:val="22"/>
    <w:qFormat/>
    <w:rsid w:val="00A03244"/>
    <w:rPr>
      <w:rFonts w:ascii="Sagona Book" w:hAnsi="Sagona Book"/>
      <w:b/>
      <w:bCs/>
    </w:rPr>
  </w:style>
  <w:style w:type="paragraph" w:customStyle="1" w:styleId="AlternateHeading">
    <w:name w:val="Alternate Heading"/>
    <w:basedOn w:val="Heading1"/>
    <w:link w:val="AlternateHeadingChar"/>
    <w:qFormat/>
    <w:rsid w:val="00DC4C3C"/>
    <w:rPr>
      <w:rFonts w:asciiTheme="minorHAnsi" w:hAnsiTheme="minorHAnsi"/>
      <w:color w:val="404040" w:themeColor="text2" w:themeTint="BF"/>
      <w:sz w:val="144"/>
      <w:szCs w:val="144"/>
    </w:rPr>
  </w:style>
  <w:style w:type="character" w:customStyle="1" w:styleId="AlternateHeadingChar">
    <w:name w:val="Alternate Heading Char"/>
    <w:basedOn w:val="Heading1Char"/>
    <w:link w:val="AlternateHeading"/>
    <w:rsid w:val="00DC4C3C"/>
    <w:rPr>
      <w:rFonts w:asciiTheme="majorHAnsi" w:eastAsiaTheme="majorEastAsia" w:hAnsiTheme="majorHAnsi" w:cstheme="majorBidi"/>
      <w:b/>
      <w:color w:val="404040" w:themeColor="text2" w:themeTint="BF"/>
      <w:sz w:val="144"/>
      <w:szCs w:val="144"/>
    </w:rPr>
  </w:style>
  <w:style w:type="paragraph" w:styleId="ListParagraph">
    <w:name w:val="List Paragraph"/>
    <w:basedOn w:val="Normal"/>
    <w:uiPriority w:val="34"/>
    <w:semiHidden/>
    <w:rsid w:val="009A45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40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shonw\AppData\Local\Microsoft\Office\16.0\DTS\en-US%7b27350D23-102A-4597-B30F-E9F66FE2B1FC%7d\%7b4A3FD7C0-0611-41A3-9AA9-EDFC88F14C16%7dtf23177623_win32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ustom 9">
      <a:majorFont>
        <a:latin typeface="Sagona Book"/>
        <a:ea typeface=""/>
        <a:cs typeface=""/>
      </a:majorFont>
      <a:minorFont>
        <a:latin typeface="Sagona Extra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75E17C91-4E2B-478D-9FA8-780C33AF71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606EC0-08BE-4F56-A199-4F39FAC4DA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FB6C5AA-C8D8-4B36-A71A-8000FEF1E4D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85B3C69-77A6-47C7-A26D-5572E8847CB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{4A3FD7C0-0611-41A3-9AA9-EDFC88F14C16}tf23177623_win32</Template>
  <TotalTime>0</TotalTime>
  <Pages>22</Pages>
  <Words>1791</Words>
  <Characters>10209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2022-09-30T15:29:00Z</dcterms:created>
  <dcterms:modified xsi:type="dcterms:W3CDTF">2022-10-20T17:15:00Z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